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920" w:rsidRPr="00706DF3" w:rsidRDefault="00657BA4" w:rsidP="00F4060C">
      <w:pPr>
        <w:spacing w:before="720"/>
        <w:ind w:firstLine="357"/>
        <w:jc w:val="center"/>
        <w:rPr>
          <w:rFonts w:asciiTheme="majorHAnsi" w:hAnsiTheme="majorHAnsi"/>
          <w:b/>
          <w:sz w:val="36"/>
        </w:rPr>
      </w:pPr>
      <w:r>
        <w:rPr>
          <w:rFonts w:asciiTheme="majorHAnsi" w:hAnsiTheme="majorHAnsi"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413.6pt;margin-top:39.65pt;width:120.7pt;height:120.7pt;z-index:-251658240;mso-position-horizontal-relative:text;mso-position-vertical-relative:text;mso-width-relative:page;mso-height-relative:page" wrapcoords="-268 -268 -268 21734 21868 21734 21868 -268 -268 -268" stroked="t" strokecolor="black [3213]" strokeweight="1.5pt">
            <v:imagedata r:id="rId8" o:title="logo02"/>
            <w10:wrap type="tight"/>
          </v:shape>
        </w:pict>
      </w:r>
    </w:p>
    <w:p w:rsidR="00A25A06" w:rsidRPr="00706DF3" w:rsidRDefault="00500071" w:rsidP="00161920">
      <w:pPr>
        <w:spacing w:before="720"/>
        <w:ind w:firstLine="357"/>
        <w:jc w:val="right"/>
        <w:rPr>
          <w:rFonts w:asciiTheme="majorHAnsi" w:hAnsiTheme="majorHAnsi"/>
          <w:b/>
          <w:sz w:val="48"/>
        </w:rPr>
      </w:pPr>
      <w:bookmarkStart w:id="0" w:name="_GoBack"/>
      <w:bookmarkEnd w:id="0"/>
      <w:r w:rsidRPr="00706DF3">
        <w:rPr>
          <w:rFonts w:asciiTheme="majorHAnsi" w:hAnsiTheme="majorHAnsi"/>
          <w:b/>
          <w:sz w:val="48"/>
        </w:rPr>
        <w:t>MD Softworks</w:t>
      </w:r>
    </w:p>
    <w:p w:rsidR="004C1B1D" w:rsidRPr="00706DF3" w:rsidRDefault="00161920" w:rsidP="00161920">
      <w:pPr>
        <w:jc w:val="right"/>
        <w:rPr>
          <w:rFonts w:asciiTheme="majorHAnsi" w:hAnsiTheme="majorHAnsi"/>
          <w:b/>
          <w:sz w:val="52"/>
        </w:rPr>
      </w:pPr>
      <w:r w:rsidRPr="00706DF3">
        <w:rPr>
          <w:rFonts w:asciiTheme="majorHAnsi" w:hAnsiTheme="majorHAnsi"/>
          <w:b/>
          <w:noProof/>
          <w:sz w:val="52"/>
          <w:lang w:val="de-AT" w:eastAsia="de-AT" w:bidi="ar-S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-147955</wp:posOffset>
                </wp:positionH>
                <wp:positionV relativeFrom="paragraph">
                  <wp:posOffset>793115</wp:posOffset>
                </wp:positionV>
                <wp:extent cx="7156550" cy="0"/>
                <wp:effectExtent l="0" t="0" r="25400" b="19050"/>
                <wp:wrapNone/>
                <wp:docPr id="1" name="Gerader Verbinde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6550" cy="0"/>
                        </a:xfrm>
                        <a:prstGeom prst="line">
                          <a:avLst/>
                        </a:prstGeom>
                        <a:effectLst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DCC3C5" id="Gerader Verbinde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.65pt,62.45pt" to="551.85pt,6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" strokecolor="black [3200]" strokeweight="2pt"/>
            </w:pict>
          </mc:Fallback>
        </mc:AlternateContent>
      </w:r>
      <w:r w:rsidR="00500071" w:rsidRPr="00706DF3">
        <w:rPr>
          <w:rFonts w:asciiTheme="majorHAnsi" w:hAnsiTheme="majorHAnsi"/>
          <w:b/>
          <w:sz w:val="52"/>
        </w:rPr>
        <w:t>Windows Automated Simplifier</w:t>
      </w:r>
    </w:p>
    <w:p w:rsidR="004C1B1D" w:rsidRPr="00706DF3" w:rsidRDefault="00824A4E" w:rsidP="002E2991">
      <w:pPr>
        <w:jc w:val="right"/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>Documentation</w:t>
      </w:r>
      <w:r w:rsidR="004C1B1D" w:rsidRPr="00706DF3">
        <w:rPr>
          <w:rFonts w:asciiTheme="majorHAnsi" w:hAnsiTheme="majorHAnsi"/>
          <w:b/>
        </w:rPr>
        <w:t xml:space="preserve"> Version: 1.0</w:t>
      </w:r>
    </w:p>
    <w:p w:rsidR="004C1B1D" w:rsidRPr="00706DF3" w:rsidRDefault="004C1B1D" w:rsidP="00161920">
      <w:pPr>
        <w:jc w:val="right"/>
        <w:rPr>
          <w:rFonts w:asciiTheme="majorHAnsi" w:hAnsiTheme="majorHAnsi"/>
          <w:b/>
          <w:sz w:val="5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z w:val="18"/>
          <w:szCs w:val="22"/>
          <w:lang w:val="de-DE"/>
        </w:rPr>
        <w:id w:val="972095280"/>
        <w:docPartObj>
          <w:docPartGallery w:val="Table of Contents"/>
          <w:docPartUnique/>
        </w:docPartObj>
      </w:sdtPr>
      <w:sdtEndPr/>
      <w:sdtContent>
        <w:p w:rsidR="004C1B1D" w:rsidRPr="00706DF3" w:rsidRDefault="00C95A8C" w:rsidP="00B459A7">
          <w:pPr>
            <w:pStyle w:val="Inhaltsverzeichnisberschrift"/>
            <w:pBdr>
              <w:bottom w:val="single" w:sz="12" w:space="1" w:color="auto"/>
            </w:pBdr>
            <w:rPr>
              <w:sz w:val="36"/>
            </w:rPr>
          </w:pPr>
          <w:r>
            <w:rPr>
              <w:sz w:val="36"/>
            </w:rPr>
            <w:t>Content</w:t>
          </w:r>
        </w:p>
        <w:p w:rsidR="00D045CE" w:rsidRDefault="004C1B1D">
          <w:pPr>
            <w:pStyle w:val="Verzeichnis1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r w:rsidRPr="00706DF3">
            <w:rPr>
              <w:rFonts w:asciiTheme="majorHAnsi" w:hAnsiTheme="majorHAnsi"/>
              <w:sz w:val="32"/>
            </w:rPr>
            <w:fldChar w:fldCharType="begin"/>
          </w:r>
          <w:r w:rsidRPr="00706DF3">
            <w:rPr>
              <w:rFonts w:asciiTheme="majorHAnsi" w:hAnsiTheme="majorHAnsi"/>
              <w:sz w:val="32"/>
              <w:lang w:val="de-AT"/>
            </w:rPr>
            <w:instrText xml:space="preserve"> TOC \o "1-3" \h \z \u </w:instrText>
          </w:r>
          <w:r w:rsidRPr="00706DF3">
            <w:rPr>
              <w:rFonts w:asciiTheme="majorHAnsi" w:hAnsiTheme="majorHAnsi"/>
              <w:sz w:val="32"/>
            </w:rPr>
            <w:fldChar w:fldCharType="separate"/>
          </w:r>
          <w:hyperlink w:anchor="_Toc484690596" w:history="1">
            <w:r w:rsidR="00D045CE" w:rsidRPr="00AB4613">
              <w:rPr>
                <w:rStyle w:val="Hyperlink"/>
                <w:noProof/>
              </w:rPr>
              <w:t>Design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_Toc484690596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2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597" w:history="1">
            <w:r w:rsidR="00D045CE" w:rsidRPr="00AB4613">
              <w:rPr>
                <w:rStyle w:val="Hyperlink"/>
                <w:noProof/>
              </w:rPr>
              <w:t>Icon Spacing Changer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_Toc484690597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2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598" w:history="1">
            <w:r w:rsidR="00D045CE" w:rsidRPr="00AB4613">
              <w:rPr>
                <w:rStyle w:val="Hyperlink"/>
                <w:noProof/>
              </w:rPr>
              <w:t>System-Font Changer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_Toc484690598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2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599" w:history="1">
            <w:r w:rsidR="00D045CE" w:rsidRPr="00AB4613">
              <w:rPr>
                <w:rStyle w:val="Hyperlink"/>
                <w:noProof/>
              </w:rPr>
              <w:t>Toggle Black-Theme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_Toc484690599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2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00" w:history="1">
            <w:r w:rsidR="00D045CE" w:rsidRPr="00AB4613">
              <w:rPr>
                <w:rStyle w:val="Hyperlink"/>
                <w:noProof/>
              </w:rPr>
              <w:t>Toggle Aero-Shake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_Toc484690600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2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01" w:history="1">
            <w:r w:rsidR="00D045CE" w:rsidRPr="00AB4613">
              <w:rPr>
                <w:rStyle w:val="Hyperlink"/>
                <w:noProof/>
              </w:rPr>
              <w:t>Toggle Folder-Checkboxes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_Toc484690601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2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02" w:history="1">
            <w:r w:rsidR="00D045CE" w:rsidRPr="00AB4613">
              <w:rPr>
                <w:rStyle w:val="Hyperlink"/>
                <w:noProof/>
              </w:rPr>
              <w:t>Toggle Shortcut-Name-Extension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_Toc484690602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3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03" w:history="1">
            <w:r w:rsidR="00D045CE" w:rsidRPr="00AB4613">
              <w:rPr>
                <w:rStyle w:val="Hyperlink"/>
                <w:noProof/>
              </w:rPr>
              <w:t>Resize Taskbar-Preview-Window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_Toc484690603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3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04" w:history="1">
            <w:r w:rsidR="00D045CE" w:rsidRPr="00AB4613">
              <w:rPr>
                <w:rStyle w:val="Hyperlink"/>
                <w:noProof/>
              </w:rPr>
              <w:t>Change Aero-Peek Time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_Toc484690604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3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1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05" w:history="1">
            <w:r w:rsidR="00D045CE" w:rsidRPr="00AB4613">
              <w:rPr>
                <w:rStyle w:val="Hyperlink"/>
                <w:noProof/>
              </w:rPr>
              <w:t>File System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_Toc484690605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4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06" w:history="1">
            <w:r w:rsidR="00D045CE" w:rsidRPr="00AB4613">
              <w:rPr>
                <w:rStyle w:val="Hyperlink"/>
                <w:noProof/>
              </w:rPr>
              <w:t>Delete Empty Directories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_Toc484690606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4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07" w:history="1">
            <w:r w:rsidR="00D045CE" w:rsidRPr="00AB4613">
              <w:rPr>
                <w:rStyle w:val="Hyperlink"/>
                <w:noProof/>
              </w:rPr>
              <w:t>File System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_Toc484690607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4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1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08" w:history="1">
            <w:r w:rsidR="00D045CE" w:rsidRPr="00AB4613">
              <w:rPr>
                <w:rStyle w:val="Hyperlink"/>
                <w:noProof/>
              </w:rPr>
              <w:t>Network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_Toc484690608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5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1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09" w:history="1">
            <w:r w:rsidR="00D045CE" w:rsidRPr="00AB4613">
              <w:rPr>
                <w:rStyle w:val="Hyperlink"/>
                <w:noProof/>
              </w:rPr>
              <w:t>Misc (Miscellaneous)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_Toc484690609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6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10" w:history="1">
            <w:r w:rsidR="00D045CE" w:rsidRPr="00AB4613">
              <w:rPr>
                <w:rStyle w:val="Hyperlink"/>
                <w:noProof/>
              </w:rPr>
              <w:t>Encrypted Directory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_Toc484690610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6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11" w:history="1">
            <w:r w:rsidR="00D045CE" w:rsidRPr="00AB4613">
              <w:rPr>
                <w:rStyle w:val="Hyperlink"/>
                <w:noProof/>
              </w:rPr>
              <w:t>Password Safe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_Toc484690611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6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12" w:history="1">
            <w:r w:rsidR="00D045CE" w:rsidRPr="00AB4613">
              <w:rPr>
                <w:rStyle w:val="Hyperlink"/>
                <w:noProof/>
              </w:rPr>
              <w:t>Compress/Decompress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_Toc484690612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7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2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13" w:history="1">
            <w:r w:rsidR="00D045CE" w:rsidRPr="00AB4613">
              <w:rPr>
                <w:rStyle w:val="Hyperlink"/>
                <w:noProof/>
              </w:rPr>
              <w:t>Shortcut Dialog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_Toc484690613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7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D045CE" w:rsidRDefault="00657BA4">
          <w:pPr>
            <w:pStyle w:val="Verzeichnis1"/>
            <w:tabs>
              <w:tab w:val="right" w:leader="dot" w:pos="10790"/>
            </w:tabs>
            <w:rPr>
              <w:noProof/>
              <w:lang w:val="de-AT" w:eastAsia="de-AT" w:bidi="ar-SA"/>
            </w:rPr>
          </w:pPr>
          <w:hyperlink w:anchor="_Toc484690614" w:history="1">
            <w:r w:rsidR="00D045CE" w:rsidRPr="00AB4613">
              <w:rPr>
                <w:rStyle w:val="Hyperlink"/>
                <w:noProof/>
              </w:rPr>
              <w:t>Credits</w:t>
            </w:r>
            <w:r w:rsidR="00D045CE">
              <w:rPr>
                <w:noProof/>
                <w:webHidden/>
              </w:rPr>
              <w:tab/>
            </w:r>
            <w:r w:rsidR="00D045CE">
              <w:rPr>
                <w:noProof/>
                <w:webHidden/>
              </w:rPr>
              <w:fldChar w:fldCharType="begin"/>
            </w:r>
            <w:r w:rsidR="00D045CE">
              <w:rPr>
                <w:noProof/>
                <w:webHidden/>
              </w:rPr>
              <w:instrText xml:space="preserve"> PAGEREF _Toc484690614 \h </w:instrText>
            </w:r>
            <w:r w:rsidR="00D045CE">
              <w:rPr>
                <w:noProof/>
                <w:webHidden/>
              </w:rPr>
            </w:r>
            <w:r w:rsidR="00D045CE">
              <w:rPr>
                <w:noProof/>
                <w:webHidden/>
              </w:rPr>
              <w:fldChar w:fldCharType="separate"/>
            </w:r>
            <w:r w:rsidR="00B244D1">
              <w:rPr>
                <w:noProof/>
                <w:webHidden/>
              </w:rPr>
              <w:t>8</w:t>
            </w:r>
            <w:r w:rsidR="00D045CE">
              <w:rPr>
                <w:noProof/>
                <w:webHidden/>
              </w:rPr>
              <w:fldChar w:fldCharType="end"/>
            </w:r>
          </w:hyperlink>
        </w:p>
        <w:p w:rsidR="004C1B1D" w:rsidRPr="00706DF3" w:rsidRDefault="004C1B1D" w:rsidP="004C1B1D">
          <w:pPr>
            <w:rPr>
              <w:rFonts w:asciiTheme="majorHAnsi" w:hAnsiTheme="majorHAnsi"/>
              <w:sz w:val="18"/>
              <w:lang w:val="de-DE"/>
            </w:rPr>
          </w:pPr>
          <w:r w:rsidRPr="00706DF3">
            <w:rPr>
              <w:rFonts w:asciiTheme="majorHAnsi" w:hAnsiTheme="majorHAnsi"/>
              <w:b/>
              <w:bCs/>
              <w:sz w:val="32"/>
              <w:lang w:val="de-DE"/>
            </w:rPr>
            <w:fldChar w:fldCharType="end"/>
          </w:r>
        </w:p>
      </w:sdtContent>
    </w:sdt>
    <w:p w:rsidR="009D71D5" w:rsidRPr="00706DF3" w:rsidRDefault="009D71D5" w:rsidP="004C1B1D">
      <w:pPr>
        <w:rPr>
          <w:rFonts w:asciiTheme="majorHAnsi" w:hAnsiTheme="majorHAnsi"/>
          <w:b/>
          <w:sz w:val="40"/>
        </w:rPr>
      </w:pPr>
      <w:r w:rsidRPr="00706DF3">
        <w:rPr>
          <w:rFonts w:asciiTheme="majorHAnsi" w:hAnsiTheme="majorHAnsi"/>
          <w:sz w:val="24"/>
        </w:rPr>
        <w:br w:type="page"/>
      </w:r>
    </w:p>
    <w:p w:rsidR="00002B3D" w:rsidRPr="00706DF3" w:rsidRDefault="00E161F7" w:rsidP="00706DF3">
      <w:pPr>
        <w:pStyle w:val="berschrift1"/>
        <w:pBdr>
          <w:bottom w:val="single" w:sz="18" w:space="1" w:color="C00000"/>
        </w:pBdr>
        <w:rPr>
          <w:sz w:val="28"/>
        </w:rPr>
      </w:pPr>
      <w:bookmarkStart w:id="1" w:name="_Toc484690596"/>
      <w:r w:rsidRPr="00706DF3">
        <w:rPr>
          <w:sz w:val="28"/>
        </w:rPr>
        <w:lastRenderedPageBreak/>
        <w:t>Design</w:t>
      </w:r>
      <w:bookmarkEnd w:id="1"/>
    </w:p>
    <w:p w:rsidR="00706DF3" w:rsidRPr="00706DF3" w:rsidRDefault="00085CD6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2" w:name="_Toc484690597"/>
      <w:r w:rsidRPr="00706DF3">
        <w:rPr>
          <w:color w:val="auto"/>
        </w:rPr>
        <w:t xml:space="preserve">Icon </w:t>
      </w:r>
      <w:r w:rsidR="00814D0C" w:rsidRPr="00706DF3">
        <w:rPr>
          <w:color w:val="auto"/>
        </w:rPr>
        <w:t>Spacing Changer</w:t>
      </w:r>
      <w:bookmarkEnd w:id="2"/>
      <w:r w:rsidR="00814D0C" w:rsidRPr="00706DF3">
        <w:rPr>
          <w:color w:val="auto"/>
        </w:rPr>
        <w:t xml:space="preserve"> </w:t>
      </w:r>
    </w:p>
    <w:p w:rsidR="00C869A7" w:rsidRPr="005A64CA" w:rsidRDefault="00C869A7" w:rsidP="00C869A7">
      <w:pPr>
        <w:rPr>
          <w:rFonts w:asciiTheme="majorHAnsi" w:hAnsiTheme="majorHAnsi"/>
          <w:sz w:val="24"/>
        </w:rPr>
      </w:pPr>
      <w:r w:rsidRPr="005A64CA">
        <w:rPr>
          <w:rFonts w:asciiTheme="majorHAnsi" w:hAnsiTheme="majorHAnsi"/>
          <w:sz w:val="24"/>
        </w:rPr>
        <w:t>Changes the vertical and horizontal space between the respective icon on the desktop.</w:t>
      </w:r>
    </w:p>
    <w:p w:rsidR="00C869A7" w:rsidRDefault="00C869A7" w:rsidP="00C869A7">
      <w:pPr>
        <w:rPr>
          <w:rFonts w:asciiTheme="majorHAnsi" w:hAnsiTheme="majorHAnsi"/>
          <w:sz w:val="24"/>
        </w:rPr>
      </w:pPr>
      <w:r w:rsidRPr="005A64CA">
        <w:rPr>
          <w:rFonts w:asciiTheme="majorHAnsi" w:hAnsiTheme="majorHAnsi"/>
          <w:sz w:val="24"/>
        </w:rPr>
        <w:t>Adjust the values with the given sliders.</w:t>
      </w:r>
    </w:p>
    <w:p w:rsidR="00C869A7" w:rsidRPr="00D14FC4" w:rsidRDefault="00C869A7" w:rsidP="00C869A7">
      <w:pPr>
        <w:rPr>
          <w:rFonts w:asciiTheme="majorHAnsi" w:hAnsiTheme="majorHAnsi"/>
          <w:b/>
          <w:sz w:val="24"/>
        </w:rPr>
      </w:pPr>
      <w:r w:rsidRPr="00D14FC4">
        <w:rPr>
          <w:rFonts w:asciiTheme="majorHAnsi" w:hAnsiTheme="majorHAnsi"/>
          <w:b/>
          <w:sz w:val="24"/>
        </w:rPr>
        <w:t>To make the changes visible:</w:t>
      </w:r>
    </w:p>
    <w:p w:rsidR="00C869A7" w:rsidRDefault="00C869A7" w:rsidP="00C869A7">
      <w:pPr>
        <w:pStyle w:val="Listenabsatz"/>
        <w:numPr>
          <w:ilvl w:val="0"/>
          <w:numId w:val="41"/>
        </w:numPr>
        <w:rPr>
          <w:rFonts w:asciiTheme="majorHAnsi" w:hAnsiTheme="majorHAnsi"/>
          <w:sz w:val="24"/>
        </w:rPr>
      </w:pPr>
      <w:r w:rsidRPr="00AF1130">
        <w:rPr>
          <w:rFonts w:asciiTheme="majorHAnsi" w:hAnsiTheme="majorHAnsi"/>
          <w:sz w:val="24"/>
        </w:rPr>
        <w:t>Restart your Computer or re-log your User-Account.</w:t>
      </w:r>
    </w:p>
    <w:p w:rsidR="00C869A7" w:rsidRPr="00AF1130" w:rsidRDefault="00C869A7" w:rsidP="00C869A7">
      <w:pPr>
        <w:pStyle w:val="Listenabsatz"/>
        <w:numPr>
          <w:ilvl w:val="0"/>
          <w:numId w:val="41"/>
        </w:numPr>
        <w:spacing w:after="120"/>
        <w:ind w:left="1077" w:hanging="357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Drag an icon from your Desktop with your cursor.</w:t>
      </w:r>
    </w:p>
    <w:p w:rsidR="00C869A7" w:rsidRPr="005A64CA" w:rsidRDefault="00C869A7" w:rsidP="00C869A7">
      <w:pPr>
        <w:rPr>
          <w:rFonts w:asciiTheme="majorHAnsi" w:hAnsiTheme="majorHAnsi"/>
          <w:sz w:val="24"/>
        </w:rPr>
      </w:pPr>
      <w:r w:rsidRPr="005A64CA">
        <w:rPr>
          <w:rFonts w:asciiTheme="majorHAnsi" w:hAnsiTheme="majorHAnsi"/>
          <w:sz w:val="24"/>
        </w:rPr>
        <w:t>Default-Value vertical: 1128</w:t>
      </w:r>
    </w:p>
    <w:p w:rsidR="00C869A7" w:rsidRPr="005A64CA" w:rsidRDefault="00C869A7" w:rsidP="00C869A7">
      <w:pPr>
        <w:rPr>
          <w:rFonts w:asciiTheme="majorHAnsi" w:hAnsiTheme="majorHAnsi"/>
          <w:sz w:val="24"/>
        </w:rPr>
      </w:pPr>
      <w:r w:rsidRPr="005A64CA">
        <w:rPr>
          <w:rFonts w:asciiTheme="majorHAnsi" w:hAnsiTheme="majorHAnsi"/>
          <w:sz w:val="24"/>
        </w:rPr>
        <w:t>Default-Value horizontal: 1128</w:t>
      </w:r>
    </w:p>
    <w:p w:rsidR="00706DF3" w:rsidRPr="00706DF3" w:rsidRDefault="001261FB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3" w:name="_Toc484690598"/>
      <w:r w:rsidRPr="00706DF3">
        <w:rPr>
          <w:color w:val="auto"/>
        </w:rPr>
        <w:t>System-Font C</w:t>
      </w:r>
      <w:r w:rsidR="00770102" w:rsidRPr="00706DF3">
        <w:rPr>
          <w:color w:val="auto"/>
        </w:rPr>
        <w:t>hanger</w:t>
      </w:r>
      <w:bookmarkEnd w:id="3"/>
    </w:p>
    <w:p w:rsidR="00706DF3" w:rsidRDefault="00011FB3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Changes the font of different categories.</w:t>
      </w:r>
    </w:p>
    <w:p w:rsidR="008D205C" w:rsidRDefault="008D205C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Select Font in the left column</w:t>
      </w:r>
      <w:r>
        <w:rPr>
          <w:rFonts w:asciiTheme="majorHAnsi" w:hAnsiTheme="majorHAnsi"/>
          <w:sz w:val="24"/>
        </w:rPr>
        <w:tab/>
        <w:t>-&gt;</w:t>
      </w:r>
      <w:r>
        <w:rPr>
          <w:rFonts w:asciiTheme="majorHAnsi" w:hAnsiTheme="majorHAnsi"/>
          <w:sz w:val="24"/>
        </w:rPr>
        <w:tab/>
        <w:t>Preview</w:t>
      </w:r>
      <w:r w:rsidR="00E622C1">
        <w:rPr>
          <w:rFonts w:asciiTheme="majorHAnsi" w:hAnsiTheme="majorHAnsi"/>
          <w:sz w:val="24"/>
        </w:rPr>
        <w:t xml:space="preserve"> will be displayed</w:t>
      </w:r>
      <w:r>
        <w:rPr>
          <w:rFonts w:asciiTheme="majorHAnsi" w:hAnsiTheme="majorHAnsi"/>
          <w:sz w:val="24"/>
        </w:rPr>
        <w:t xml:space="preserve"> on the righ</w:t>
      </w:r>
      <w:r w:rsidR="00C54542">
        <w:rPr>
          <w:rFonts w:asciiTheme="majorHAnsi" w:hAnsiTheme="majorHAnsi"/>
          <w:sz w:val="24"/>
        </w:rPr>
        <w:t>t</w:t>
      </w:r>
    </w:p>
    <w:p w:rsidR="006966F8" w:rsidRDefault="00657BA4" w:rsidP="00706DF3">
      <w:pPr>
        <w:rPr>
          <w:rFonts w:asciiTheme="majorHAnsi" w:hAnsiTheme="majorHAnsi"/>
          <w:sz w:val="24"/>
        </w:rPr>
      </w:pPr>
      <w:r>
        <w:rPr>
          <w:noProof/>
        </w:rPr>
        <w:pict>
          <v:shape id="_x0000_s1031" type="#_x0000_t75" style="position:absolute;left:0;text-align:left;margin-left:17.6pt;margin-top:30.8pt;width:269.55pt;height:179.15pt;z-index:251664384;mso-position-horizontal-relative:text;mso-position-vertical-relative:text;mso-width-relative:page;mso-height-relative:page" stroked="t" strokeweight="1pt">
            <v:imagedata r:id="rId9" o:title="Font"/>
            <w10:wrap type="topAndBottom"/>
          </v:shape>
        </w:pict>
      </w:r>
      <w:r w:rsidR="00CD5388">
        <w:rPr>
          <w:rFonts w:asciiTheme="majorHAnsi" w:hAnsiTheme="majorHAnsi"/>
          <w:sz w:val="24"/>
        </w:rPr>
        <w:t>Font-</w:t>
      </w:r>
      <w:r w:rsidR="000254DD">
        <w:rPr>
          <w:rFonts w:asciiTheme="majorHAnsi" w:hAnsiTheme="majorHAnsi"/>
          <w:sz w:val="24"/>
        </w:rPr>
        <w:t>Category</w:t>
      </w:r>
      <w:r w:rsidR="00CD5388">
        <w:rPr>
          <w:rFonts w:asciiTheme="majorHAnsi" w:hAnsiTheme="majorHAnsi"/>
          <w:sz w:val="24"/>
        </w:rPr>
        <w:t>-D</w:t>
      </w:r>
      <w:r w:rsidR="00503922">
        <w:rPr>
          <w:rFonts w:asciiTheme="majorHAnsi" w:hAnsiTheme="majorHAnsi"/>
          <w:sz w:val="24"/>
        </w:rPr>
        <w:t>ropdown</w:t>
      </w:r>
      <w:r w:rsidR="00CD5388">
        <w:rPr>
          <w:rFonts w:asciiTheme="majorHAnsi" w:hAnsiTheme="majorHAnsi"/>
          <w:sz w:val="24"/>
        </w:rPr>
        <w:tab/>
        <w:t>-&gt;</w:t>
      </w:r>
      <w:r w:rsidR="00CD5388">
        <w:rPr>
          <w:rFonts w:asciiTheme="majorHAnsi" w:hAnsiTheme="majorHAnsi"/>
          <w:sz w:val="24"/>
        </w:rPr>
        <w:tab/>
        <w:t>Select where the font should be applied</w:t>
      </w:r>
    </w:p>
    <w:p w:rsidR="00CD5388" w:rsidRPr="005A64CA" w:rsidRDefault="00CD5388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Left-Click “</w:t>
      </w:r>
      <w:r w:rsidR="000254DD">
        <w:rPr>
          <w:rFonts w:asciiTheme="majorHAnsi" w:hAnsiTheme="majorHAnsi"/>
          <w:sz w:val="24"/>
        </w:rPr>
        <w:t>Use Font</w:t>
      </w:r>
      <w:r>
        <w:rPr>
          <w:rFonts w:asciiTheme="majorHAnsi" w:hAnsiTheme="majorHAnsi"/>
          <w:sz w:val="24"/>
        </w:rPr>
        <w:t>”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-&gt;</w:t>
      </w:r>
      <w:r>
        <w:rPr>
          <w:rFonts w:asciiTheme="majorHAnsi" w:hAnsiTheme="majorHAnsi"/>
          <w:sz w:val="24"/>
        </w:rPr>
        <w:tab/>
        <w:t xml:space="preserve">Applies the selected Font on the selected </w:t>
      </w:r>
      <w:r w:rsidR="000254DD">
        <w:rPr>
          <w:rFonts w:asciiTheme="majorHAnsi" w:hAnsiTheme="majorHAnsi"/>
          <w:sz w:val="24"/>
        </w:rPr>
        <w:t>category</w:t>
      </w:r>
    </w:p>
    <w:p w:rsidR="00706DF3" w:rsidRPr="00706DF3" w:rsidRDefault="00862291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4" w:name="_Toc484690599"/>
      <w:r w:rsidRPr="00706DF3">
        <w:rPr>
          <w:color w:val="auto"/>
        </w:rPr>
        <w:t xml:space="preserve">Toggle </w:t>
      </w:r>
      <w:r w:rsidR="00F06C73" w:rsidRPr="00706DF3">
        <w:rPr>
          <w:color w:val="auto"/>
        </w:rPr>
        <w:t>Black-</w:t>
      </w:r>
      <w:r w:rsidR="00E161F7" w:rsidRPr="00706DF3">
        <w:rPr>
          <w:color w:val="auto"/>
        </w:rPr>
        <w:t>Theme</w:t>
      </w:r>
      <w:bookmarkEnd w:id="4"/>
    </w:p>
    <w:p w:rsidR="00706DF3" w:rsidRDefault="00685B76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Enables/Disables the Black-Theme of Windows 10.</w:t>
      </w:r>
    </w:p>
    <w:p w:rsidR="00D45BBE" w:rsidRDefault="006D671F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If enabled, all the Setting</w:t>
      </w:r>
      <w:r w:rsidR="00D45BBE">
        <w:rPr>
          <w:rFonts w:asciiTheme="majorHAnsi" w:hAnsiTheme="majorHAnsi"/>
          <w:sz w:val="24"/>
        </w:rPr>
        <w:t>-Windows and the Calculator are chan</w:t>
      </w:r>
      <w:r w:rsidR="00D612A2">
        <w:rPr>
          <w:rFonts w:asciiTheme="majorHAnsi" w:hAnsiTheme="majorHAnsi"/>
          <w:sz w:val="24"/>
        </w:rPr>
        <w:t xml:space="preserve">ging to </w:t>
      </w:r>
      <w:r w:rsidR="005778BB">
        <w:rPr>
          <w:rFonts w:asciiTheme="majorHAnsi" w:hAnsiTheme="majorHAnsi"/>
          <w:sz w:val="24"/>
        </w:rPr>
        <w:t>a</w:t>
      </w:r>
      <w:r w:rsidR="00D612A2">
        <w:rPr>
          <w:rFonts w:asciiTheme="majorHAnsi" w:hAnsiTheme="majorHAnsi"/>
          <w:sz w:val="24"/>
        </w:rPr>
        <w:t xml:space="preserve"> dark-grey color</w:t>
      </w:r>
      <w:r w:rsidR="0000472E">
        <w:rPr>
          <w:rFonts w:asciiTheme="majorHAnsi" w:hAnsiTheme="majorHAnsi"/>
          <w:sz w:val="24"/>
        </w:rPr>
        <w:t>ed</w:t>
      </w:r>
      <w:r w:rsidR="00D612A2">
        <w:rPr>
          <w:rFonts w:asciiTheme="majorHAnsi" w:hAnsiTheme="majorHAnsi"/>
          <w:sz w:val="24"/>
        </w:rPr>
        <w:t>-scheme</w:t>
      </w:r>
      <w:r w:rsidR="00F34CEF">
        <w:rPr>
          <w:rFonts w:asciiTheme="majorHAnsi" w:hAnsiTheme="majorHAnsi"/>
          <w:sz w:val="24"/>
        </w:rPr>
        <w:t>.</w:t>
      </w:r>
    </w:p>
    <w:p w:rsidR="006C4AB6" w:rsidRDefault="006C4AB6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Default: disabled</w:t>
      </w:r>
    </w:p>
    <w:p w:rsidR="00241BDA" w:rsidRPr="005A64CA" w:rsidRDefault="00241BDA" w:rsidP="00706DF3">
      <w:pPr>
        <w:rPr>
          <w:rFonts w:asciiTheme="majorHAnsi" w:hAnsiTheme="majorHAnsi"/>
          <w:sz w:val="24"/>
        </w:rPr>
      </w:pPr>
    </w:p>
    <w:p w:rsidR="00706DF3" w:rsidRPr="00706DF3" w:rsidRDefault="00E161F7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5" w:name="_Toc484690600"/>
      <w:r w:rsidRPr="00706DF3">
        <w:rPr>
          <w:color w:val="auto"/>
        </w:rPr>
        <w:t>Toggle Aero-Shake</w:t>
      </w:r>
      <w:bookmarkEnd w:id="5"/>
    </w:p>
    <w:p w:rsidR="00706DF3" w:rsidRDefault="006C4AB6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Enables/Disables the </w:t>
      </w:r>
      <w:r w:rsidR="00E26AED">
        <w:rPr>
          <w:rFonts w:asciiTheme="majorHAnsi" w:hAnsiTheme="majorHAnsi"/>
          <w:sz w:val="24"/>
        </w:rPr>
        <w:t xml:space="preserve">Aero-Shake </w:t>
      </w:r>
      <w:r w:rsidR="000254DD">
        <w:rPr>
          <w:rFonts w:asciiTheme="majorHAnsi" w:hAnsiTheme="majorHAnsi"/>
          <w:sz w:val="24"/>
        </w:rPr>
        <w:t>function</w:t>
      </w:r>
      <w:r w:rsidR="00E26AED">
        <w:rPr>
          <w:rFonts w:asciiTheme="majorHAnsi" w:hAnsiTheme="majorHAnsi"/>
          <w:sz w:val="24"/>
        </w:rPr>
        <w:t>.</w:t>
      </w:r>
    </w:p>
    <w:p w:rsidR="00B111CE" w:rsidRDefault="00EA3223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Aero-Shake:</w:t>
      </w:r>
      <w:r>
        <w:rPr>
          <w:rFonts w:asciiTheme="majorHAnsi" w:hAnsiTheme="majorHAnsi"/>
          <w:sz w:val="24"/>
        </w:rPr>
        <w:tab/>
        <w:t xml:space="preserve">If you grab the </w:t>
      </w:r>
      <w:r w:rsidR="00F1081C">
        <w:rPr>
          <w:rFonts w:asciiTheme="majorHAnsi" w:hAnsiTheme="majorHAnsi"/>
          <w:sz w:val="24"/>
        </w:rPr>
        <w:t>title-bar</w:t>
      </w:r>
      <w:r>
        <w:rPr>
          <w:rFonts w:asciiTheme="majorHAnsi" w:hAnsiTheme="majorHAnsi"/>
          <w:sz w:val="24"/>
        </w:rPr>
        <w:t xml:space="preserve"> of any window, with your cursor, and quickly shake it from </w:t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ab/>
        <w:t>left-to-right,</w:t>
      </w:r>
      <w:r w:rsidR="00D850DA">
        <w:rPr>
          <w:rFonts w:asciiTheme="majorHAnsi" w:hAnsiTheme="majorHAnsi"/>
          <w:sz w:val="24"/>
        </w:rPr>
        <w:t xml:space="preserve"> all other opened windows in the background minimize</w:t>
      </w:r>
      <w:r w:rsidR="00247362">
        <w:rPr>
          <w:rFonts w:asciiTheme="majorHAnsi" w:hAnsiTheme="majorHAnsi"/>
          <w:sz w:val="24"/>
        </w:rPr>
        <w:t xml:space="preserve"> to the taskbar</w:t>
      </w:r>
      <w:r w:rsidR="00D850DA">
        <w:rPr>
          <w:rFonts w:asciiTheme="majorHAnsi" w:hAnsiTheme="majorHAnsi"/>
          <w:sz w:val="24"/>
        </w:rPr>
        <w:t xml:space="preserve">, </w:t>
      </w:r>
      <w:r w:rsidR="00247362">
        <w:rPr>
          <w:rFonts w:asciiTheme="majorHAnsi" w:hAnsiTheme="majorHAnsi"/>
          <w:sz w:val="24"/>
        </w:rPr>
        <w:tab/>
      </w:r>
      <w:r w:rsidR="00247362">
        <w:rPr>
          <w:rFonts w:asciiTheme="majorHAnsi" w:hAnsiTheme="majorHAnsi"/>
          <w:sz w:val="24"/>
        </w:rPr>
        <w:tab/>
      </w:r>
      <w:r w:rsidR="00247362">
        <w:rPr>
          <w:rFonts w:asciiTheme="majorHAnsi" w:hAnsiTheme="majorHAnsi"/>
          <w:sz w:val="24"/>
        </w:rPr>
        <w:tab/>
      </w:r>
      <w:r w:rsidR="00247362">
        <w:rPr>
          <w:rFonts w:asciiTheme="majorHAnsi" w:hAnsiTheme="majorHAnsi"/>
          <w:sz w:val="24"/>
        </w:rPr>
        <w:tab/>
        <w:t xml:space="preserve">and you can see </w:t>
      </w:r>
      <w:r w:rsidR="00D850DA">
        <w:rPr>
          <w:rFonts w:asciiTheme="majorHAnsi" w:hAnsiTheme="majorHAnsi"/>
          <w:sz w:val="24"/>
        </w:rPr>
        <w:t xml:space="preserve">the </w:t>
      </w:r>
      <w:r w:rsidR="00F1081C">
        <w:rPr>
          <w:rFonts w:asciiTheme="majorHAnsi" w:hAnsiTheme="majorHAnsi"/>
          <w:sz w:val="24"/>
        </w:rPr>
        <w:t>Desktop</w:t>
      </w:r>
      <w:r w:rsidR="00D850DA">
        <w:rPr>
          <w:rFonts w:asciiTheme="majorHAnsi" w:hAnsiTheme="majorHAnsi"/>
          <w:sz w:val="24"/>
        </w:rPr>
        <w:t xml:space="preserve"> behind it.</w:t>
      </w:r>
    </w:p>
    <w:p w:rsidR="00FB4F2D" w:rsidRPr="005A64CA" w:rsidRDefault="00FB4F2D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Default: enabled</w:t>
      </w:r>
    </w:p>
    <w:p w:rsidR="00706DF3" w:rsidRPr="00706DF3" w:rsidRDefault="00E161F7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6" w:name="_Toc484690601"/>
      <w:r w:rsidRPr="00706DF3">
        <w:rPr>
          <w:color w:val="auto"/>
        </w:rPr>
        <w:t>Toggle Folder-Checkboxes</w:t>
      </w:r>
      <w:bookmarkEnd w:id="6"/>
    </w:p>
    <w:p w:rsidR="00706DF3" w:rsidRDefault="00503CFE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Enables/Disables the Folder-Checkboxes</w:t>
      </w:r>
    </w:p>
    <w:p w:rsidR="00503CFE" w:rsidRDefault="00503CFE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lastRenderedPageBreak/>
        <w:t>Folder-Checkboxes:</w:t>
      </w:r>
      <w:r>
        <w:rPr>
          <w:rFonts w:asciiTheme="majorHAnsi" w:hAnsiTheme="majorHAnsi"/>
          <w:sz w:val="24"/>
        </w:rPr>
        <w:tab/>
        <w:t xml:space="preserve">A small checkbox appears next </w:t>
      </w:r>
      <w:r w:rsidR="006D0C1C">
        <w:rPr>
          <w:rFonts w:asciiTheme="majorHAnsi" w:hAnsiTheme="majorHAnsi"/>
          <w:sz w:val="24"/>
        </w:rPr>
        <w:t>on</w:t>
      </w:r>
      <w:r>
        <w:rPr>
          <w:rFonts w:asciiTheme="majorHAnsi" w:hAnsiTheme="majorHAnsi"/>
          <w:sz w:val="24"/>
        </w:rPr>
        <w:t xml:space="preserve"> all the selected icons</w:t>
      </w:r>
      <w:r w:rsidR="006D0C1C">
        <w:rPr>
          <w:rFonts w:asciiTheme="majorHAnsi" w:hAnsiTheme="majorHAnsi"/>
          <w:sz w:val="24"/>
        </w:rPr>
        <w:t xml:space="preserve"> in your opened </w:t>
      </w:r>
      <w:r w:rsidR="006D0C1C">
        <w:rPr>
          <w:rFonts w:asciiTheme="majorHAnsi" w:hAnsiTheme="majorHAnsi"/>
          <w:sz w:val="24"/>
        </w:rPr>
        <w:tab/>
      </w:r>
      <w:r w:rsidR="006D0C1C">
        <w:rPr>
          <w:rFonts w:asciiTheme="majorHAnsi" w:hAnsiTheme="majorHAnsi"/>
          <w:sz w:val="24"/>
        </w:rPr>
        <w:tab/>
      </w:r>
      <w:r w:rsidR="006D0C1C">
        <w:rPr>
          <w:rFonts w:asciiTheme="majorHAnsi" w:hAnsiTheme="majorHAnsi"/>
          <w:sz w:val="24"/>
        </w:rPr>
        <w:tab/>
      </w:r>
      <w:r w:rsidR="006D0C1C">
        <w:rPr>
          <w:rFonts w:asciiTheme="majorHAnsi" w:hAnsiTheme="majorHAnsi"/>
          <w:sz w:val="24"/>
        </w:rPr>
        <w:tab/>
      </w:r>
      <w:r w:rsidR="006D0C1C">
        <w:rPr>
          <w:rFonts w:asciiTheme="majorHAnsi" w:hAnsiTheme="majorHAnsi"/>
          <w:sz w:val="24"/>
        </w:rPr>
        <w:tab/>
        <w:t>explorer-window, or on your Desktop.</w:t>
      </w:r>
      <w:r w:rsidR="00E9382E">
        <w:rPr>
          <w:rFonts w:asciiTheme="majorHAnsi" w:hAnsiTheme="majorHAnsi"/>
          <w:sz w:val="24"/>
        </w:rPr>
        <w:t xml:space="preserve"> It helps visualizing all the selected </w:t>
      </w:r>
      <w:r w:rsidR="00E9382E">
        <w:rPr>
          <w:rFonts w:asciiTheme="majorHAnsi" w:hAnsiTheme="majorHAnsi"/>
          <w:sz w:val="24"/>
        </w:rPr>
        <w:tab/>
      </w:r>
      <w:r w:rsidR="00E9382E">
        <w:rPr>
          <w:rFonts w:asciiTheme="majorHAnsi" w:hAnsiTheme="majorHAnsi"/>
          <w:sz w:val="24"/>
        </w:rPr>
        <w:tab/>
      </w:r>
      <w:r w:rsidR="00E9382E">
        <w:rPr>
          <w:rFonts w:asciiTheme="majorHAnsi" w:hAnsiTheme="majorHAnsi"/>
          <w:sz w:val="24"/>
        </w:rPr>
        <w:tab/>
      </w:r>
      <w:r w:rsidR="00E9382E">
        <w:rPr>
          <w:rFonts w:asciiTheme="majorHAnsi" w:hAnsiTheme="majorHAnsi"/>
          <w:sz w:val="24"/>
        </w:rPr>
        <w:tab/>
      </w:r>
      <w:r w:rsidR="00E9382E">
        <w:rPr>
          <w:rFonts w:asciiTheme="majorHAnsi" w:hAnsiTheme="majorHAnsi"/>
          <w:sz w:val="24"/>
        </w:rPr>
        <w:tab/>
        <w:t>files.</w:t>
      </w:r>
    </w:p>
    <w:p w:rsidR="00086975" w:rsidRPr="005A64CA" w:rsidRDefault="00086975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Default: disabled</w:t>
      </w:r>
    </w:p>
    <w:p w:rsidR="00706DF3" w:rsidRPr="00706DF3" w:rsidRDefault="00E161F7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7" w:name="_Toc484690602"/>
      <w:r w:rsidRPr="00706DF3">
        <w:rPr>
          <w:color w:val="auto"/>
        </w:rPr>
        <w:t>Toggle Shortcut-Name-Extension</w:t>
      </w:r>
      <w:bookmarkEnd w:id="7"/>
    </w:p>
    <w:p w:rsidR="00706DF3" w:rsidRDefault="00832543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Enables/Disables the Shortcut-Name-Extension</w:t>
      </w:r>
    </w:p>
    <w:p w:rsidR="00CC6C14" w:rsidRDefault="00F232B7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Whenever you create a shortcut of a file, the shortcut-name will b</w:t>
      </w:r>
      <w:r w:rsidR="00CC6C14">
        <w:rPr>
          <w:rFonts w:asciiTheme="majorHAnsi" w:hAnsiTheme="majorHAnsi"/>
          <w:sz w:val="24"/>
        </w:rPr>
        <w:t>e the same as the original one,</w:t>
      </w:r>
    </w:p>
    <w:p w:rsidR="00F232B7" w:rsidRDefault="00F232B7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except</w:t>
      </w:r>
      <w:r w:rsidR="00CC6C14">
        <w:rPr>
          <w:rFonts w:asciiTheme="majorHAnsi" w:hAnsiTheme="majorHAnsi"/>
          <w:sz w:val="24"/>
        </w:rPr>
        <w:t>, that there is a</w:t>
      </w:r>
      <w:r>
        <w:rPr>
          <w:rFonts w:asciiTheme="majorHAnsi" w:hAnsiTheme="majorHAnsi"/>
          <w:sz w:val="24"/>
        </w:rPr>
        <w:t xml:space="preserve"> “-shortcut” extension at the end of the file-name</w:t>
      </w:r>
      <w:r w:rsidR="007F37DC">
        <w:rPr>
          <w:rFonts w:asciiTheme="majorHAnsi" w:hAnsiTheme="majorHAnsi"/>
          <w:sz w:val="24"/>
        </w:rPr>
        <w:t>.</w:t>
      </w:r>
    </w:p>
    <w:p w:rsidR="00F3434D" w:rsidRDefault="007F37DC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For example: Shortcut from file</w:t>
      </w:r>
      <w:r w:rsidR="000C2D23">
        <w:rPr>
          <w:rFonts w:asciiTheme="majorHAnsi" w:hAnsiTheme="majorHAnsi"/>
          <w:sz w:val="24"/>
        </w:rPr>
        <w:t>”</w:t>
      </w:r>
      <w:r>
        <w:rPr>
          <w:rFonts w:asciiTheme="majorHAnsi" w:hAnsiTheme="majorHAnsi"/>
          <w:sz w:val="24"/>
        </w:rPr>
        <w:t xml:space="preserve"> x.txt</w:t>
      </w:r>
      <w:r w:rsidR="000C2D23">
        <w:rPr>
          <w:rFonts w:asciiTheme="majorHAnsi" w:hAnsiTheme="majorHAnsi"/>
          <w:sz w:val="24"/>
        </w:rPr>
        <w:t>”</w:t>
      </w:r>
      <w:r>
        <w:rPr>
          <w:rFonts w:asciiTheme="majorHAnsi" w:hAnsiTheme="majorHAnsi"/>
          <w:sz w:val="24"/>
        </w:rPr>
        <w:t xml:space="preserve"> from your external hard-drive to your desktop -&gt; N</w:t>
      </w:r>
      <w:r w:rsidR="00F3434D">
        <w:rPr>
          <w:rFonts w:asciiTheme="majorHAnsi" w:hAnsiTheme="majorHAnsi"/>
          <w:sz w:val="24"/>
        </w:rPr>
        <w:t>ame of the</w:t>
      </w:r>
    </w:p>
    <w:p w:rsidR="007F37DC" w:rsidRDefault="00A57F65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shortcut will be: </w:t>
      </w:r>
      <w:r w:rsidR="00B06F76">
        <w:rPr>
          <w:rFonts w:asciiTheme="majorHAnsi" w:hAnsiTheme="majorHAnsi"/>
          <w:sz w:val="24"/>
        </w:rPr>
        <w:t>“</w:t>
      </w:r>
      <w:proofErr w:type="gramStart"/>
      <w:r>
        <w:rPr>
          <w:rFonts w:asciiTheme="majorHAnsi" w:hAnsiTheme="majorHAnsi"/>
          <w:sz w:val="24"/>
        </w:rPr>
        <w:t>x  -</w:t>
      </w:r>
      <w:proofErr w:type="gramEnd"/>
      <w:r>
        <w:rPr>
          <w:rFonts w:asciiTheme="majorHAnsi" w:hAnsiTheme="majorHAnsi"/>
          <w:sz w:val="24"/>
        </w:rPr>
        <w:t xml:space="preserve"> S</w:t>
      </w:r>
      <w:r w:rsidR="007F37DC">
        <w:rPr>
          <w:rFonts w:asciiTheme="majorHAnsi" w:hAnsiTheme="majorHAnsi"/>
          <w:sz w:val="24"/>
        </w:rPr>
        <w:t>hortcut.txt</w:t>
      </w:r>
      <w:r w:rsidR="00B06F76">
        <w:rPr>
          <w:rFonts w:asciiTheme="majorHAnsi" w:hAnsiTheme="majorHAnsi"/>
          <w:sz w:val="24"/>
        </w:rPr>
        <w:t>”</w:t>
      </w:r>
      <w:r w:rsidR="00F3434D">
        <w:rPr>
          <w:rFonts w:asciiTheme="majorHAnsi" w:hAnsiTheme="majorHAnsi"/>
          <w:sz w:val="24"/>
        </w:rPr>
        <w:t>.</w:t>
      </w:r>
    </w:p>
    <w:p w:rsidR="00F3434D" w:rsidRDefault="00F3434D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With this function enabled, the “- Shortcut” part is not going to appear</w:t>
      </w:r>
      <w:r w:rsidR="001A47F5">
        <w:rPr>
          <w:rFonts w:asciiTheme="majorHAnsi" w:hAnsiTheme="majorHAnsi"/>
          <w:sz w:val="24"/>
        </w:rPr>
        <w:t xml:space="preserve"> in the file-name</w:t>
      </w:r>
      <w:r>
        <w:rPr>
          <w:rFonts w:asciiTheme="majorHAnsi" w:hAnsiTheme="majorHAnsi"/>
          <w:sz w:val="24"/>
        </w:rPr>
        <w:t>.</w:t>
      </w:r>
    </w:p>
    <w:p w:rsidR="006F0065" w:rsidRPr="005A64CA" w:rsidRDefault="006F0065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Default: disabled</w:t>
      </w:r>
    </w:p>
    <w:p w:rsidR="00706DF3" w:rsidRDefault="00862291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8" w:name="_Toc484690603"/>
      <w:r w:rsidRPr="00706DF3">
        <w:rPr>
          <w:color w:val="auto"/>
        </w:rPr>
        <w:t>Resize Taskbar-Preview-</w:t>
      </w:r>
      <w:r w:rsidR="00816865" w:rsidRPr="00706DF3">
        <w:rPr>
          <w:color w:val="auto"/>
        </w:rPr>
        <w:t>Window</w:t>
      </w:r>
      <w:bookmarkEnd w:id="8"/>
    </w:p>
    <w:p w:rsidR="005A64CA" w:rsidRDefault="009A0816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Resizes the Tas</w:t>
      </w:r>
      <w:r w:rsidR="008A1684">
        <w:rPr>
          <w:rFonts w:asciiTheme="majorHAnsi" w:hAnsiTheme="majorHAnsi"/>
          <w:sz w:val="24"/>
        </w:rPr>
        <w:t>kbar-Preview-Window with a slider</w:t>
      </w:r>
    </w:p>
    <w:p w:rsidR="00C07859" w:rsidRDefault="008742C1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Taskbar-Preview-Window: When you hover-over a minimized window</w:t>
      </w:r>
      <w:r w:rsidR="00540A7E">
        <w:rPr>
          <w:rFonts w:asciiTheme="majorHAnsi" w:hAnsiTheme="majorHAnsi"/>
          <w:sz w:val="24"/>
        </w:rPr>
        <w:t>, a small window pops-up,</w:t>
      </w:r>
    </w:p>
    <w:p w:rsidR="00540A7E" w:rsidRDefault="00540A7E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and gives the user a preview, how the maximized window would look like. It helps keeping the</w:t>
      </w:r>
    </w:p>
    <w:p w:rsidR="00540A7E" w:rsidRDefault="00540A7E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workspace organized.</w:t>
      </w:r>
    </w:p>
    <w:p w:rsidR="003E0599" w:rsidRDefault="003E0599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 size: 300</w:t>
      </w:r>
    </w:p>
    <w:p w:rsidR="009B4B98" w:rsidRDefault="009B4B98" w:rsidP="009B4B98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9" w:name="_Toc484690604"/>
      <w:r>
        <w:rPr>
          <w:color w:val="auto"/>
        </w:rPr>
        <w:t>Change Aero-Peek Time</w:t>
      </w:r>
      <w:bookmarkEnd w:id="9"/>
    </w:p>
    <w:p w:rsidR="00241BDA" w:rsidRDefault="00241BDA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Aero-Peek: When you hoover over the little rectangle in the bottom-right corner of the </w:t>
      </w:r>
      <w:r w:rsidR="00B76201">
        <w:rPr>
          <w:rFonts w:asciiTheme="majorHAnsi" w:hAnsiTheme="majorHAnsi"/>
          <w:sz w:val="24"/>
        </w:rPr>
        <w:t>Taskbar, all</w:t>
      </w:r>
    </w:p>
    <w:p w:rsidR="00340BCD" w:rsidRDefault="00B76201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non-minimized </w:t>
      </w:r>
      <w:r w:rsidR="001C3FD7">
        <w:rPr>
          <w:rFonts w:asciiTheme="majorHAnsi" w:hAnsiTheme="majorHAnsi"/>
          <w:sz w:val="24"/>
        </w:rPr>
        <w:t xml:space="preserve">windows will </w:t>
      </w:r>
      <w:r w:rsidR="007969D1">
        <w:rPr>
          <w:rFonts w:asciiTheme="majorHAnsi" w:hAnsiTheme="majorHAnsi"/>
          <w:sz w:val="24"/>
        </w:rPr>
        <w:t>become</w:t>
      </w:r>
      <w:r w:rsidR="001C3FD7">
        <w:rPr>
          <w:rFonts w:asciiTheme="majorHAnsi" w:hAnsiTheme="majorHAnsi"/>
          <w:sz w:val="24"/>
        </w:rPr>
        <w:t xml:space="preserve"> trans</w:t>
      </w:r>
      <w:r w:rsidR="002167B2">
        <w:rPr>
          <w:rFonts w:asciiTheme="majorHAnsi" w:hAnsiTheme="majorHAnsi"/>
          <w:sz w:val="24"/>
        </w:rPr>
        <w:t>parent</w:t>
      </w:r>
      <w:r w:rsidR="00340BCD">
        <w:rPr>
          <w:rFonts w:asciiTheme="majorHAnsi" w:hAnsiTheme="majorHAnsi"/>
          <w:sz w:val="24"/>
        </w:rPr>
        <w:t xml:space="preserve"> after a few milliseconds</w:t>
      </w:r>
      <w:r w:rsidR="002167B2">
        <w:rPr>
          <w:rFonts w:asciiTheme="majorHAnsi" w:hAnsiTheme="majorHAnsi"/>
          <w:sz w:val="24"/>
        </w:rPr>
        <w:t xml:space="preserve">, so the user can see </w:t>
      </w:r>
      <w:r w:rsidR="00340BCD">
        <w:rPr>
          <w:rFonts w:asciiTheme="majorHAnsi" w:hAnsiTheme="majorHAnsi"/>
          <w:sz w:val="24"/>
        </w:rPr>
        <w:t>the</w:t>
      </w:r>
    </w:p>
    <w:p w:rsidR="00B76201" w:rsidRDefault="001C3FD7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desktop</w:t>
      </w:r>
      <w:r w:rsidR="00CB3FB0">
        <w:rPr>
          <w:rFonts w:asciiTheme="majorHAnsi" w:hAnsiTheme="majorHAnsi"/>
          <w:sz w:val="24"/>
        </w:rPr>
        <w:t>.</w:t>
      </w:r>
    </w:p>
    <w:p w:rsidR="006D286F" w:rsidRDefault="006D286F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The slider changes the </w:t>
      </w:r>
      <w:r w:rsidR="00D97C0F">
        <w:rPr>
          <w:rFonts w:asciiTheme="majorHAnsi" w:hAnsiTheme="majorHAnsi"/>
          <w:sz w:val="24"/>
        </w:rPr>
        <w:t>time</w:t>
      </w:r>
      <w:r>
        <w:rPr>
          <w:rFonts w:asciiTheme="majorHAnsi" w:hAnsiTheme="majorHAnsi"/>
          <w:sz w:val="24"/>
        </w:rPr>
        <w:t xml:space="preserve"> it takes for Aero-Peek to show up.</w:t>
      </w:r>
    </w:p>
    <w:p w:rsidR="00A5785A" w:rsidRDefault="00A5785A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Default: 500ms</w:t>
      </w:r>
    </w:p>
    <w:p w:rsidR="000F1464" w:rsidRDefault="000F1464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121320" w:rsidRDefault="00121320" w:rsidP="00121320">
      <w:pPr>
        <w:pStyle w:val="berschrift1"/>
        <w:pBdr>
          <w:bottom w:val="single" w:sz="18" w:space="1" w:color="C00000"/>
        </w:pBdr>
        <w:rPr>
          <w:sz w:val="28"/>
        </w:rPr>
      </w:pPr>
      <w:bookmarkStart w:id="10" w:name="_Toc484690605"/>
      <w:r>
        <w:rPr>
          <w:sz w:val="28"/>
        </w:rPr>
        <w:lastRenderedPageBreak/>
        <w:t>File System</w:t>
      </w:r>
      <w:bookmarkEnd w:id="10"/>
    </w:p>
    <w:p w:rsidR="00C84B2C" w:rsidRDefault="00C84B2C" w:rsidP="00C84B2C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1" w:name="_Toc484690606"/>
      <w:r>
        <w:rPr>
          <w:color w:val="auto"/>
        </w:rPr>
        <w:t>Delete Empty Directories</w:t>
      </w:r>
      <w:bookmarkEnd w:id="11"/>
    </w:p>
    <w:p w:rsidR="00C84B2C" w:rsidRPr="00AD70C0" w:rsidRDefault="00C84B2C" w:rsidP="00C84B2C">
      <w:pPr>
        <w:rPr>
          <w:sz w:val="24"/>
        </w:rPr>
      </w:pPr>
      <w:r w:rsidRPr="00AD70C0">
        <w:rPr>
          <w:sz w:val="24"/>
        </w:rPr>
        <w:t>Deletes all the empty directories, which are existing under the given path.</w:t>
      </w:r>
    </w:p>
    <w:p w:rsidR="008514CC" w:rsidRPr="00AD70C0" w:rsidRDefault="008514CC" w:rsidP="00780635">
      <w:pPr>
        <w:tabs>
          <w:tab w:val="left" w:pos="3119"/>
        </w:tabs>
        <w:rPr>
          <w:sz w:val="24"/>
        </w:rPr>
      </w:pPr>
    </w:p>
    <w:p w:rsidR="00073BFD" w:rsidRPr="00AD70C0" w:rsidRDefault="00073BFD" w:rsidP="00780635">
      <w:pPr>
        <w:tabs>
          <w:tab w:val="left" w:pos="2977"/>
          <w:tab w:val="left" w:pos="3261"/>
        </w:tabs>
        <w:rPr>
          <w:sz w:val="24"/>
        </w:rPr>
      </w:pPr>
      <w:r w:rsidRPr="00AD70C0">
        <w:rPr>
          <w:sz w:val="24"/>
        </w:rPr>
        <w:t>Click “Choose Path”</w:t>
      </w:r>
      <w:r w:rsidRPr="00AD70C0">
        <w:rPr>
          <w:sz w:val="24"/>
        </w:rPr>
        <w:tab/>
      </w:r>
      <w:r w:rsidR="00780635">
        <w:rPr>
          <w:sz w:val="24"/>
        </w:rPr>
        <w:tab/>
      </w:r>
      <w:r w:rsidRPr="00AD70C0">
        <w:rPr>
          <w:sz w:val="24"/>
        </w:rPr>
        <w:t>-&gt;</w:t>
      </w:r>
      <w:r w:rsidRPr="00AD70C0">
        <w:rPr>
          <w:sz w:val="24"/>
        </w:rPr>
        <w:tab/>
        <w:t>Opens a directory-chooser.</w:t>
      </w:r>
    </w:p>
    <w:p w:rsidR="00073BFD" w:rsidRPr="00AD70C0" w:rsidRDefault="00073BFD" w:rsidP="00780635">
      <w:pPr>
        <w:tabs>
          <w:tab w:val="left" w:pos="3261"/>
        </w:tabs>
        <w:rPr>
          <w:sz w:val="24"/>
        </w:rPr>
      </w:pPr>
      <w:r w:rsidRPr="00AD70C0">
        <w:rPr>
          <w:sz w:val="24"/>
        </w:rPr>
        <w:t>Click “Clear”</w:t>
      </w:r>
      <w:r w:rsidRPr="00AD70C0">
        <w:rPr>
          <w:sz w:val="24"/>
        </w:rPr>
        <w:tab/>
        <w:t>-&gt;</w:t>
      </w:r>
      <w:r w:rsidRPr="00AD70C0">
        <w:rPr>
          <w:sz w:val="24"/>
        </w:rPr>
        <w:tab/>
        <w:t>Clears the path-</w:t>
      </w:r>
      <w:proofErr w:type="spellStart"/>
      <w:r w:rsidR="00C95512">
        <w:rPr>
          <w:sz w:val="24"/>
        </w:rPr>
        <w:t>text</w:t>
      </w:r>
      <w:r w:rsidR="00A87767" w:rsidRPr="00AD70C0">
        <w:rPr>
          <w:sz w:val="24"/>
        </w:rPr>
        <w:t>field</w:t>
      </w:r>
      <w:proofErr w:type="spellEnd"/>
    </w:p>
    <w:p w:rsidR="00846343" w:rsidRPr="00AD70C0" w:rsidRDefault="00846343" w:rsidP="00780635">
      <w:pPr>
        <w:tabs>
          <w:tab w:val="left" w:pos="3261"/>
        </w:tabs>
        <w:rPr>
          <w:sz w:val="24"/>
        </w:rPr>
      </w:pPr>
      <w:r w:rsidRPr="00AD70C0">
        <w:rPr>
          <w:sz w:val="24"/>
        </w:rPr>
        <w:t>Click “Add” under Blacklist</w:t>
      </w:r>
      <w:r w:rsidRPr="00AD70C0">
        <w:rPr>
          <w:sz w:val="24"/>
        </w:rPr>
        <w:tab/>
        <w:t>-&gt;</w:t>
      </w:r>
      <w:r w:rsidRPr="00AD70C0">
        <w:rPr>
          <w:sz w:val="24"/>
        </w:rPr>
        <w:tab/>
        <w:t>Opens a directory-chooser.</w:t>
      </w:r>
      <w:r w:rsidR="00AD70C0">
        <w:rPr>
          <w:sz w:val="24"/>
        </w:rPr>
        <w:t xml:space="preserve"> Se</w:t>
      </w:r>
      <w:r w:rsidR="00780635">
        <w:rPr>
          <w:sz w:val="24"/>
        </w:rPr>
        <w:t xml:space="preserve">lected paths are going to be </w:t>
      </w:r>
      <w:r w:rsidRPr="00AD70C0">
        <w:rPr>
          <w:sz w:val="24"/>
        </w:rPr>
        <w:t>blacklisted.</w:t>
      </w:r>
    </w:p>
    <w:p w:rsidR="00B13789" w:rsidRPr="00AD70C0" w:rsidRDefault="00B13789" w:rsidP="00780635">
      <w:pPr>
        <w:tabs>
          <w:tab w:val="left" w:pos="3261"/>
        </w:tabs>
        <w:rPr>
          <w:sz w:val="24"/>
        </w:rPr>
      </w:pPr>
      <w:r w:rsidRPr="00AD70C0">
        <w:rPr>
          <w:sz w:val="24"/>
        </w:rPr>
        <w:t>Click “Remove”</w:t>
      </w:r>
      <w:r w:rsidR="00780635">
        <w:rPr>
          <w:sz w:val="24"/>
        </w:rPr>
        <w:tab/>
      </w:r>
      <w:r w:rsidRPr="00AD70C0">
        <w:rPr>
          <w:sz w:val="24"/>
        </w:rPr>
        <w:t>-&gt;</w:t>
      </w:r>
      <w:r w:rsidRPr="00AD70C0">
        <w:rPr>
          <w:sz w:val="24"/>
        </w:rPr>
        <w:tab/>
        <w:t>Removes a selected, blacklisted directory</w:t>
      </w:r>
      <w:r w:rsidR="00E74E06" w:rsidRPr="00AD70C0">
        <w:rPr>
          <w:sz w:val="24"/>
        </w:rPr>
        <w:t>.</w:t>
      </w:r>
    </w:p>
    <w:p w:rsidR="00B949A9" w:rsidRPr="00AD70C0" w:rsidRDefault="00B949A9" w:rsidP="00780635">
      <w:pPr>
        <w:tabs>
          <w:tab w:val="left" w:pos="3261"/>
        </w:tabs>
        <w:rPr>
          <w:sz w:val="24"/>
        </w:rPr>
      </w:pPr>
      <w:r w:rsidRPr="00AD70C0">
        <w:rPr>
          <w:sz w:val="24"/>
        </w:rPr>
        <w:t>Check “Only</w:t>
      </w:r>
      <w:r w:rsidR="00467DD8">
        <w:rPr>
          <w:sz w:val="24"/>
        </w:rPr>
        <w:t xml:space="preserve"> </w:t>
      </w:r>
      <w:r w:rsidRPr="00AD70C0">
        <w:rPr>
          <w:sz w:val="24"/>
        </w:rPr>
        <w:t>Top</w:t>
      </w:r>
      <w:r w:rsidR="00467DD8">
        <w:rPr>
          <w:sz w:val="24"/>
        </w:rPr>
        <w:t xml:space="preserve"> </w:t>
      </w:r>
      <w:r w:rsidRPr="00AD70C0">
        <w:rPr>
          <w:sz w:val="24"/>
        </w:rPr>
        <w:t>Directory”</w:t>
      </w:r>
      <w:r w:rsidRPr="00AD70C0">
        <w:rPr>
          <w:sz w:val="24"/>
        </w:rPr>
        <w:tab/>
      </w:r>
      <w:r w:rsidR="005A3353" w:rsidRPr="00AD70C0">
        <w:rPr>
          <w:sz w:val="24"/>
        </w:rPr>
        <w:t>-&gt;</w:t>
      </w:r>
      <w:r w:rsidR="005A3353" w:rsidRPr="00AD70C0">
        <w:rPr>
          <w:sz w:val="24"/>
        </w:rPr>
        <w:tab/>
        <w:t>Only searches in the top-</w:t>
      </w:r>
      <w:r w:rsidRPr="00AD70C0">
        <w:rPr>
          <w:sz w:val="24"/>
        </w:rPr>
        <w:t>directory, not in the sub-directories.</w:t>
      </w:r>
    </w:p>
    <w:p w:rsidR="0090236D" w:rsidRPr="00AD70C0" w:rsidRDefault="00657BA4" w:rsidP="00780635">
      <w:pPr>
        <w:tabs>
          <w:tab w:val="left" w:pos="3261"/>
        </w:tabs>
        <w:rPr>
          <w:sz w:val="24"/>
        </w:rPr>
      </w:pPr>
      <w:r>
        <w:rPr>
          <w:noProof/>
          <w:sz w:val="24"/>
        </w:rPr>
        <w:pict>
          <v:shape id="_x0000_s1033" type="#_x0000_t75" style="position:absolute;left:0;text-align:left;margin-left:17.75pt;margin-top:40.3pt;width:463.3pt;height:102.1pt;z-index:251668480;mso-position-horizontal-relative:text;mso-position-vertical-relative:text;mso-width-relative:page;mso-height-relative:page" stroked="t" strokecolor="black [3213]">
            <v:imagedata r:id="rId10" o:title="Unbenandnt"/>
            <w10:wrap type="topAndBottom"/>
          </v:shape>
        </w:pict>
      </w:r>
      <w:r w:rsidR="0090236D" w:rsidRPr="00AD70C0">
        <w:rPr>
          <w:sz w:val="24"/>
        </w:rPr>
        <w:t>Click “Delete Directories”</w:t>
      </w:r>
      <w:r w:rsidR="0090236D" w:rsidRPr="00AD70C0">
        <w:rPr>
          <w:sz w:val="24"/>
        </w:rPr>
        <w:tab/>
        <w:t>-&gt;</w:t>
      </w:r>
      <w:r w:rsidR="0090236D" w:rsidRPr="00AD70C0">
        <w:rPr>
          <w:sz w:val="24"/>
        </w:rPr>
        <w:tab/>
        <w:t>Search for empty directories under the given path, and deletes them.</w:t>
      </w:r>
    </w:p>
    <w:p w:rsidR="00C84B2C" w:rsidRDefault="00C84B2C" w:rsidP="00C84B2C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2" w:name="_Toc484690607"/>
      <w:r>
        <w:rPr>
          <w:color w:val="auto"/>
        </w:rPr>
        <w:t>File System</w:t>
      </w:r>
      <w:bookmarkEnd w:id="12"/>
    </w:p>
    <w:p w:rsidR="00C84B2C" w:rsidRPr="00A16834" w:rsidRDefault="00A03CF1" w:rsidP="00C84B2C">
      <w:pPr>
        <w:rPr>
          <w:sz w:val="24"/>
        </w:rPr>
      </w:pPr>
      <w:r w:rsidRPr="00A16834">
        <w:rPr>
          <w:sz w:val="24"/>
        </w:rPr>
        <w:t>Searches under the given Path for certain files.</w:t>
      </w:r>
    </w:p>
    <w:p w:rsidR="00A03CF1" w:rsidRPr="00A16834" w:rsidRDefault="00A03CF1" w:rsidP="00C84B2C">
      <w:pPr>
        <w:rPr>
          <w:sz w:val="24"/>
        </w:rPr>
      </w:pPr>
      <w:r w:rsidRPr="00A16834">
        <w:rPr>
          <w:sz w:val="24"/>
        </w:rPr>
        <w:t>Search Options:</w:t>
      </w:r>
    </w:p>
    <w:p w:rsidR="00A03CF1" w:rsidRPr="00A16834" w:rsidRDefault="00A03CF1" w:rsidP="00A03CF1">
      <w:pPr>
        <w:pStyle w:val="Listenabsatz"/>
        <w:numPr>
          <w:ilvl w:val="0"/>
          <w:numId w:val="40"/>
        </w:numPr>
        <w:rPr>
          <w:sz w:val="24"/>
        </w:rPr>
      </w:pPr>
      <w:r w:rsidRPr="00A16834">
        <w:rPr>
          <w:sz w:val="24"/>
        </w:rPr>
        <w:t>Name</w:t>
      </w:r>
      <w:r w:rsidR="00B2239F" w:rsidRPr="00A16834">
        <w:rPr>
          <w:sz w:val="24"/>
        </w:rPr>
        <w:tab/>
      </w:r>
      <w:r w:rsidR="00B2239F" w:rsidRPr="00A16834">
        <w:rPr>
          <w:sz w:val="24"/>
        </w:rPr>
        <w:tab/>
        <w:t>-&gt;</w:t>
      </w:r>
      <w:r w:rsidR="00B2239F" w:rsidRPr="00A16834">
        <w:rPr>
          <w:sz w:val="24"/>
        </w:rPr>
        <w:tab/>
        <w:t>Search for files, which match with the stated Regular Expression (</w:t>
      </w:r>
      <w:proofErr w:type="spellStart"/>
      <w:r w:rsidR="00B2239F" w:rsidRPr="00A16834">
        <w:rPr>
          <w:sz w:val="24"/>
        </w:rPr>
        <w:t>RegEx</w:t>
      </w:r>
      <w:proofErr w:type="spellEnd"/>
      <w:r w:rsidR="00B2239F" w:rsidRPr="00A16834">
        <w:rPr>
          <w:sz w:val="24"/>
        </w:rPr>
        <w:t>)</w:t>
      </w:r>
      <w:r w:rsidR="00D34940" w:rsidRPr="00A16834">
        <w:rPr>
          <w:sz w:val="24"/>
        </w:rPr>
        <w:t>.</w:t>
      </w:r>
    </w:p>
    <w:p w:rsidR="00A03CF1" w:rsidRPr="00A16834" w:rsidRDefault="00A03CF1" w:rsidP="00A03CF1">
      <w:pPr>
        <w:pStyle w:val="Listenabsatz"/>
        <w:numPr>
          <w:ilvl w:val="0"/>
          <w:numId w:val="40"/>
        </w:numPr>
        <w:rPr>
          <w:sz w:val="24"/>
        </w:rPr>
      </w:pPr>
      <w:r w:rsidRPr="00A16834">
        <w:rPr>
          <w:sz w:val="24"/>
        </w:rPr>
        <w:t>Size</w:t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B2239F" w:rsidRPr="00A16834">
        <w:rPr>
          <w:sz w:val="24"/>
        </w:rPr>
        <w:t>-&gt;</w:t>
      </w:r>
      <w:r w:rsidR="00B2239F" w:rsidRPr="00A16834">
        <w:rPr>
          <w:sz w:val="24"/>
        </w:rPr>
        <w:tab/>
        <w:t>Select a range of Bytes, which the files are going to be searched</w:t>
      </w:r>
      <w:r w:rsidR="00D34940" w:rsidRPr="00A16834">
        <w:rPr>
          <w:sz w:val="24"/>
        </w:rPr>
        <w:t>.</w:t>
      </w:r>
    </w:p>
    <w:p w:rsidR="00A03CF1" w:rsidRPr="00A16834" w:rsidRDefault="00A03CF1" w:rsidP="00A03CF1">
      <w:pPr>
        <w:pStyle w:val="Listenabsatz"/>
        <w:numPr>
          <w:ilvl w:val="0"/>
          <w:numId w:val="40"/>
        </w:numPr>
        <w:rPr>
          <w:sz w:val="24"/>
        </w:rPr>
      </w:pPr>
      <w:r w:rsidRPr="00A16834">
        <w:rPr>
          <w:sz w:val="24"/>
        </w:rPr>
        <w:t>Creation Date</w:t>
      </w:r>
      <w:r w:rsidR="005D162E" w:rsidRPr="00A16834">
        <w:rPr>
          <w:sz w:val="24"/>
        </w:rPr>
        <w:tab/>
        <w:t>-&gt;</w:t>
      </w:r>
      <w:r w:rsidR="005D162E" w:rsidRPr="00A16834">
        <w:rPr>
          <w:sz w:val="24"/>
        </w:rPr>
        <w:tab/>
        <w:t>Restrict the searched file</w:t>
      </w:r>
      <w:r w:rsidR="00983C33" w:rsidRPr="00A16834">
        <w:rPr>
          <w:sz w:val="24"/>
        </w:rPr>
        <w:t xml:space="preserve"> creation-date</w:t>
      </w:r>
      <w:r w:rsidR="005D162E" w:rsidRPr="00A16834">
        <w:rPr>
          <w:sz w:val="24"/>
        </w:rPr>
        <w:t xml:space="preserve"> in a certain time-</w:t>
      </w:r>
      <w:r w:rsidR="00983C33" w:rsidRPr="00A16834">
        <w:rPr>
          <w:sz w:val="24"/>
        </w:rPr>
        <w:t>interval</w:t>
      </w:r>
      <w:r w:rsidR="00D34940" w:rsidRPr="00A16834">
        <w:rPr>
          <w:sz w:val="24"/>
        </w:rPr>
        <w:t>.</w:t>
      </w:r>
    </w:p>
    <w:p w:rsidR="000C6157" w:rsidRPr="00A16834" w:rsidRDefault="00A03CF1" w:rsidP="000C6157">
      <w:pPr>
        <w:pStyle w:val="Listenabsatz"/>
        <w:numPr>
          <w:ilvl w:val="0"/>
          <w:numId w:val="40"/>
        </w:numPr>
        <w:rPr>
          <w:sz w:val="24"/>
        </w:rPr>
      </w:pPr>
      <w:r w:rsidRPr="00A16834">
        <w:rPr>
          <w:sz w:val="24"/>
        </w:rPr>
        <w:t>Last Edit Date</w:t>
      </w:r>
      <w:r w:rsidR="00983C33" w:rsidRPr="00A16834">
        <w:rPr>
          <w:sz w:val="24"/>
        </w:rPr>
        <w:tab/>
        <w:t>-&gt;</w:t>
      </w:r>
      <w:r w:rsidR="00983C33" w:rsidRPr="00A16834">
        <w:rPr>
          <w:sz w:val="24"/>
        </w:rPr>
        <w:tab/>
        <w:t>Restrict the searched file last-edit-date in a certain time-interval</w:t>
      </w:r>
      <w:r w:rsidR="00D34940" w:rsidRPr="00A16834">
        <w:rPr>
          <w:sz w:val="24"/>
        </w:rPr>
        <w:t>.</w:t>
      </w:r>
    </w:p>
    <w:p w:rsidR="000C6157" w:rsidRPr="00A16834" w:rsidRDefault="000C6157" w:rsidP="000C6157">
      <w:pPr>
        <w:rPr>
          <w:sz w:val="24"/>
        </w:rPr>
      </w:pPr>
    </w:p>
    <w:p w:rsidR="000C6157" w:rsidRPr="00A16834" w:rsidRDefault="000C6157" w:rsidP="000C6157">
      <w:pPr>
        <w:rPr>
          <w:sz w:val="24"/>
        </w:rPr>
      </w:pPr>
      <w:r w:rsidRPr="00A16834">
        <w:rPr>
          <w:sz w:val="24"/>
        </w:rPr>
        <w:tab/>
        <w:t>Check “Only Top Directory”</w:t>
      </w:r>
      <w:r w:rsidRPr="00A16834">
        <w:rPr>
          <w:sz w:val="24"/>
        </w:rPr>
        <w:tab/>
        <w:t>-&gt;</w:t>
      </w:r>
      <w:r w:rsidRPr="00A16834">
        <w:rPr>
          <w:sz w:val="24"/>
        </w:rPr>
        <w:tab/>
        <w:t>File is being searched in sub-directories.</w:t>
      </w:r>
    </w:p>
    <w:p w:rsidR="006A362E" w:rsidRPr="00A16834" w:rsidRDefault="006A362E" w:rsidP="00AD70C0">
      <w:pPr>
        <w:ind w:firstLine="357"/>
        <w:rPr>
          <w:sz w:val="24"/>
        </w:rPr>
      </w:pPr>
      <w:r w:rsidRPr="00A16834">
        <w:rPr>
          <w:sz w:val="24"/>
        </w:rPr>
        <w:tab/>
        <w:t>Click “Select Files”</w:t>
      </w:r>
      <w:r w:rsidRPr="00A16834">
        <w:rPr>
          <w:sz w:val="24"/>
        </w:rPr>
        <w:tab/>
      </w:r>
      <w:r w:rsidRPr="00A16834">
        <w:rPr>
          <w:sz w:val="24"/>
        </w:rPr>
        <w:tab/>
        <w:t>-&gt;</w:t>
      </w:r>
      <w:r w:rsidRPr="00A16834">
        <w:rPr>
          <w:sz w:val="24"/>
        </w:rPr>
        <w:tab/>
        <w:t>File-Search-Algorithm is being started</w:t>
      </w:r>
      <w:r w:rsidR="00A16834">
        <w:rPr>
          <w:sz w:val="24"/>
        </w:rPr>
        <w:t xml:space="preserve">. Result are going to be </w:t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A16834">
        <w:rPr>
          <w:sz w:val="24"/>
        </w:rPr>
        <w:tab/>
      </w:r>
      <w:r w:rsidR="00A16834">
        <w:rPr>
          <w:sz w:val="24"/>
        </w:rPr>
        <w:tab/>
        <w:t xml:space="preserve">shown in </w:t>
      </w:r>
      <w:r w:rsidR="00940E94" w:rsidRPr="00A16834">
        <w:rPr>
          <w:sz w:val="24"/>
        </w:rPr>
        <w:t>an extra window</w:t>
      </w:r>
    </w:p>
    <w:p w:rsidR="00121320" w:rsidRPr="00715EF2" w:rsidRDefault="00657BA4">
      <w:r>
        <w:rPr>
          <w:noProof/>
        </w:rPr>
        <w:pict>
          <v:shape id="_x0000_s1034" type="#_x0000_t75" style="position:absolute;left:0;text-align:left;margin-left:25.05pt;margin-top:17.25pt;width:490.25pt;height:202.85pt;z-index:251670528;mso-position-horizontal-relative:text;mso-position-vertical-relative:text;mso-width-relative:page;mso-height-relative:page" stroked="t" strokecolor="black [3213]">
            <v:imagedata r:id="rId11" o:title="Unbenadnnt"/>
            <w10:wrap type="topAndBottom"/>
          </v:shape>
        </w:pict>
      </w:r>
    </w:p>
    <w:p w:rsidR="00706DF3" w:rsidRPr="00121320" w:rsidRDefault="00E161F7" w:rsidP="00121320">
      <w:pPr>
        <w:pStyle w:val="berschrift1"/>
        <w:pBdr>
          <w:bottom w:val="single" w:sz="18" w:space="1" w:color="C00000"/>
        </w:pBdr>
        <w:rPr>
          <w:sz w:val="28"/>
        </w:rPr>
      </w:pPr>
      <w:bookmarkStart w:id="13" w:name="_Toc484690608"/>
      <w:r w:rsidRPr="00706DF3">
        <w:rPr>
          <w:sz w:val="28"/>
        </w:rPr>
        <w:lastRenderedPageBreak/>
        <w:t>Network</w:t>
      </w:r>
      <w:bookmarkEnd w:id="13"/>
    </w:p>
    <w:p w:rsidR="005A64CA" w:rsidRDefault="007F21B9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Displays all the Netw</w:t>
      </w:r>
      <w:r w:rsidR="00121791">
        <w:rPr>
          <w:rFonts w:asciiTheme="majorHAnsi" w:hAnsiTheme="majorHAnsi"/>
          <w:sz w:val="24"/>
        </w:rPr>
        <w:t>ork-Interfaces of the Computer, and shows all the details</w:t>
      </w:r>
    </w:p>
    <w:p w:rsidR="007079CF" w:rsidRDefault="00F54049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The user can also request a IP-</w:t>
      </w:r>
      <w:r w:rsidR="00F14BFB">
        <w:rPr>
          <w:rFonts w:asciiTheme="majorHAnsi" w:hAnsiTheme="majorHAnsi"/>
          <w:sz w:val="24"/>
        </w:rPr>
        <w:t>Address</w:t>
      </w:r>
      <w:r>
        <w:rPr>
          <w:rFonts w:asciiTheme="majorHAnsi" w:hAnsiTheme="majorHAnsi"/>
          <w:sz w:val="24"/>
        </w:rPr>
        <w:t>.</w:t>
      </w:r>
    </w:p>
    <w:p w:rsidR="00D12CD8" w:rsidRDefault="00D12CD8" w:rsidP="005A64CA">
      <w:pPr>
        <w:rPr>
          <w:rFonts w:asciiTheme="majorHAnsi" w:hAnsiTheme="majorHAnsi"/>
          <w:sz w:val="24"/>
        </w:rPr>
      </w:pPr>
    </w:p>
    <w:p w:rsidR="00D12CD8" w:rsidRDefault="00D12CD8" w:rsidP="005A64CA">
      <w:pPr>
        <w:rPr>
          <w:rFonts w:asciiTheme="majorHAnsi" w:hAnsiTheme="majorHAnsi"/>
          <w:sz w:val="24"/>
        </w:rPr>
      </w:pPr>
      <w:r w:rsidRPr="009B74F5">
        <w:rPr>
          <w:rFonts w:asciiTheme="majorHAnsi" w:hAnsiTheme="majorHAnsi"/>
          <w:i/>
          <w:sz w:val="24"/>
        </w:rPr>
        <w:t>Select Interface on the left</w:t>
      </w:r>
      <w:r>
        <w:rPr>
          <w:rFonts w:asciiTheme="majorHAnsi" w:hAnsiTheme="majorHAnsi"/>
          <w:sz w:val="24"/>
        </w:rPr>
        <w:tab/>
        <w:t>-&gt;</w:t>
      </w:r>
      <w:r>
        <w:rPr>
          <w:rFonts w:asciiTheme="majorHAnsi" w:hAnsiTheme="majorHAnsi"/>
          <w:sz w:val="24"/>
        </w:rPr>
        <w:tab/>
      </w:r>
      <w:r w:rsidR="00341AAB">
        <w:rPr>
          <w:rFonts w:asciiTheme="majorHAnsi" w:hAnsiTheme="majorHAnsi"/>
          <w:sz w:val="24"/>
        </w:rPr>
        <w:t>Displays</w:t>
      </w:r>
      <w:r w:rsidR="006D16F7">
        <w:rPr>
          <w:rFonts w:asciiTheme="majorHAnsi" w:hAnsiTheme="majorHAnsi"/>
          <w:sz w:val="24"/>
        </w:rPr>
        <w:t xml:space="preserve"> all the </w:t>
      </w:r>
      <w:r w:rsidR="00F14BFB">
        <w:rPr>
          <w:rFonts w:asciiTheme="majorHAnsi" w:hAnsiTheme="majorHAnsi"/>
          <w:sz w:val="24"/>
        </w:rPr>
        <w:t>information’s</w:t>
      </w:r>
      <w:r w:rsidR="006D16F7">
        <w:rPr>
          <w:rFonts w:asciiTheme="majorHAnsi" w:hAnsiTheme="majorHAnsi"/>
          <w:sz w:val="24"/>
        </w:rPr>
        <w:t xml:space="preserve"> on th</w:t>
      </w:r>
      <w:r w:rsidR="00F14BFB">
        <w:rPr>
          <w:rFonts w:asciiTheme="majorHAnsi" w:hAnsiTheme="majorHAnsi"/>
          <w:sz w:val="24"/>
        </w:rPr>
        <w:t>e</w:t>
      </w:r>
      <w:r w:rsidR="006D16F7">
        <w:rPr>
          <w:rFonts w:asciiTheme="majorHAnsi" w:hAnsiTheme="majorHAnsi"/>
          <w:sz w:val="24"/>
        </w:rPr>
        <w:t xml:space="preserve"> right</w:t>
      </w:r>
    </w:p>
    <w:p w:rsidR="00317F60" w:rsidRDefault="00657BA4" w:rsidP="005A64CA">
      <w:pPr>
        <w:rPr>
          <w:rFonts w:asciiTheme="majorHAnsi" w:hAnsiTheme="majorHAnsi"/>
          <w:sz w:val="24"/>
        </w:rPr>
      </w:pPr>
      <w:r>
        <w:rPr>
          <w:i/>
          <w:noProof/>
        </w:rPr>
        <w:pict>
          <v:shape id="_x0000_s1030" type="#_x0000_t75" style="position:absolute;left:0;text-align:left;margin-left:18.15pt;margin-top:18.65pt;width:398pt;height:201.6pt;z-index:251662336;mso-position-horizontal-relative:text;mso-position-vertical-relative:text;mso-width-relative:page;mso-height-relative:page" stroked="t" strokeweight="1pt">
            <v:imagedata r:id="rId12" o:title="network"/>
            <w10:wrap type="topAndBottom"/>
          </v:shape>
        </w:pict>
      </w:r>
      <w:r w:rsidR="00317F60" w:rsidRPr="009B74F5">
        <w:rPr>
          <w:rFonts w:asciiTheme="majorHAnsi" w:hAnsiTheme="majorHAnsi"/>
          <w:i/>
          <w:sz w:val="24"/>
        </w:rPr>
        <w:t>Request New IP-</w:t>
      </w:r>
      <w:r w:rsidR="00F14BFB" w:rsidRPr="009B74F5">
        <w:rPr>
          <w:rFonts w:asciiTheme="majorHAnsi" w:hAnsiTheme="majorHAnsi"/>
          <w:i/>
          <w:sz w:val="24"/>
        </w:rPr>
        <w:t>Address</w:t>
      </w:r>
      <w:r w:rsidR="00317F60">
        <w:rPr>
          <w:rFonts w:asciiTheme="majorHAnsi" w:hAnsiTheme="majorHAnsi"/>
          <w:sz w:val="24"/>
        </w:rPr>
        <w:tab/>
      </w:r>
      <w:r w:rsidR="00317F60">
        <w:rPr>
          <w:rFonts w:asciiTheme="majorHAnsi" w:hAnsiTheme="majorHAnsi"/>
          <w:sz w:val="24"/>
        </w:rPr>
        <w:tab/>
        <w:t>-&gt;</w:t>
      </w:r>
      <w:r w:rsidR="00317F60">
        <w:rPr>
          <w:rFonts w:asciiTheme="majorHAnsi" w:hAnsiTheme="majorHAnsi"/>
          <w:sz w:val="24"/>
        </w:rPr>
        <w:tab/>
        <w:t xml:space="preserve">A new Ipv4-Adress </w:t>
      </w:r>
      <w:r w:rsidR="00624366">
        <w:rPr>
          <w:rFonts w:asciiTheme="majorHAnsi" w:hAnsiTheme="majorHAnsi"/>
          <w:sz w:val="24"/>
        </w:rPr>
        <w:t>will</w:t>
      </w:r>
      <w:r w:rsidR="00317F60">
        <w:rPr>
          <w:rFonts w:asciiTheme="majorHAnsi" w:hAnsiTheme="majorHAnsi"/>
          <w:sz w:val="24"/>
        </w:rPr>
        <w:t xml:space="preserve"> been generated</w:t>
      </w:r>
    </w:p>
    <w:p w:rsidR="00E43381" w:rsidRPr="005A64CA" w:rsidRDefault="00F013C7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br w:type="page"/>
      </w:r>
    </w:p>
    <w:p w:rsidR="00E161F7" w:rsidRDefault="004D75AA" w:rsidP="00706DF3">
      <w:pPr>
        <w:pStyle w:val="berschrift1"/>
        <w:pBdr>
          <w:bottom w:val="single" w:sz="18" w:space="1" w:color="C00000"/>
        </w:pBdr>
        <w:rPr>
          <w:sz w:val="28"/>
        </w:rPr>
      </w:pPr>
      <w:bookmarkStart w:id="14" w:name="_Toc484690609"/>
      <w:bookmarkStart w:id="15" w:name="_Toc252889662"/>
      <w:proofErr w:type="spellStart"/>
      <w:r>
        <w:rPr>
          <w:sz w:val="28"/>
        </w:rPr>
        <w:lastRenderedPageBreak/>
        <w:t>Misc</w:t>
      </w:r>
      <w:proofErr w:type="spellEnd"/>
      <w:r w:rsidR="00AB2D2E">
        <w:rPr>
          <w:sz w:val="28"/>
        </w:rPr>
        <w:t xml:space="preserve"> (</w:t>
      </w:r>
      <w:r w:rsidR="00295EDE">
        <w:rPr>
          <w:sz w:val="28"/>
        </w:rPr>
        <w:t>Miscellaneous)</w:t>
      </w:r>
      <w:bookmarkEnd w:id="14"/>
    </w:p>
    <w:p w:rsidR="004D75AA" w:rsidRDefault="004D75AA" w:rsidP="004D75AA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6" w:name="_Toc484690610"/>
      <w:r>
        <w:rPr>
          <w:color w:val="auto"/>
        </w:rPr>
        <w:t>Encrypted Directory</w:t>
      </w:r>
      <w:bookmarkEnd w:id="16"/>
    </w:p>
    <w:p w:rsidR="004D75AA" w:rsidRDefault="004D75AA" w:rsidP="004D75AA">
      <w:r>
        <w:t>Encrypts a folder with a password.</w:t>
      </w:r>
    </w:p>
    <w:p w:rsidR="004D75AA" w:rsidRDefault="004D75AA" w:rsidP="004D75AA">
      <w:r>
        <w:t>User can then only unlock the folder with that password.</w:t>
      </w:r>
    </w:p>
    <w:p w:rsidR="004D75AA" w:rsidRDefault="004D75AA" w:rsidP="004D75AA">
      <w:pPr>
        <w:ind w:firstLine="284"/>
      </w:pPr>
    </w:p>
    <w:p w:rsidR="004D75AA" w:rsidRDefault="004D75AA" w:rsidP="004D75AA">
      <w:pPr>
        <w:ind w:firstLine="284"/>
      </w:pPr>
      <w:r>
        <w:t>Encrypt:</w:t>
      </w:r>
    </w:p>
    <w:p w:rsidR="004D75AA" w:rsidRDefault="004D75AA" w:rsidP="004D75AA">
      <w:pPr>
        <w:pStyle w:val="Listenabsatz"/>
        <w:numPr>
          <w:ilvl w:val="0"/>
          <w:numId w:val="38"/>
        </w:numPr>
      </w:pPr>
      <w:r>
        <w:t>Select folder to be protected.</w:t>
      </w:r>
    </w:p>
    <w:p w:rsidR="004D75AA" w:rsidRDefault="004D75AA" w:rsidP="004D75AA">
      <w:pPr>
        <w:pStyle w:val="Listenabsatz"/>
        <w:numPr>
          <w:ilvl w:val="0"/>
          <w:numId w:val="38"/>
        </w:numPr>
      </w:pPr>
      <w:r>
        <w:t>Enter password into the field, and click “Use Password”.</w:t>
      </w:r>
    </w:p>
    <w:p w:rsidR="004D75AA" w:rsidRDefault="004D75AA" w:rsidP="004D75AA">
      <w:pPr>
        <w:pStyle w:val="Listenabsatz"/>
        <w:numPr>
          <w:ilvl w:val="0"/>
          <w:numId w:val="38"/>
        </w:numPr>
      </w:pPr>
      <w:r>
        <w:t xml:space="preserve">An </w:t>
      </w:r>
      <w:proofErr w:type="gramStart"/>
      <w:r>
        <w:t>encrypted .</w:t>
      </w:r>
      <w:proofErr w:type="spellStart"/>
      <w:r>
        <w:t>pwf</w:t>
      </w:r>
      <w:proofErr w:type="spellEnd"/>
      <w:proofErr w:type="gramEnd"/>
      <w:r>
        <w:t xml:space="preserve"> file has been generated. It is now encrypted with the password.</w:t>
      </w:r>
    </w:p>
    <w:p w:rsidR="004D75AA" w:rsidRDefault="004D75AA" w:rsidP="004D75AA">
      <w:pPr>
        <w:pStyle w:val="Listenabsatz"/>
        <w:ind w:left="426" w:firstLine="0"/>
      </w:pPr>
    </w:p>
    <w:p w:rsidR="004D75AA" w:rsidRDefault="004D75AA" w:rsidP="004D75AA">
      <w:pPr>
        <w:pStyle w:val="Listenabsatz"/>
        <w:ind w:left="284" w:firstLine="0"/>
      </w:pPr>
      <w:r>
        <w:t>Decrypt:</w:t>
      </w:r>
    </w:p>
    <w:p w:rsidR="004D75AA" w:rsidRDefault="004D75AA" w:rsidP="004D75AA">
      <w:pPr>
        <w:pStyle w:val="Listenabsatz"/>
        <w:numPr>
          <w:ilvl w:val="0"/>
          <w:numId w:val="39"/>
        </w:numPr>
        <w:ind w:left="709"/>
      </w:pPr>
      <w:proofErr w:type="gramStart"/>
      <w:r>
        <w:t>Select .</w:t>
      </w:r>
      <w:proofErr w:type="spellStart"/>
      <w:r>
        <w:t>pwf</w:t>
      </w:r>
      <w:proofErr w:type="spellEnd"/>
      <w:proofErr w:type="gramEnd"/>
      <w:r>
        <w:t xml:space="preserve"> file with the file-chooser.</w:t>
      </w:r>
    </w:p>
    <w:p w:rsidR="004D75AA" w:rsidRDefault="004D75AA" w:rsidP="004D75AA">
      <w:pPr>
        <w:pStyle w:val="Listenabsatz"/>
        <w:numPr>
          <w:ilvl w:val="0"/>
          <w:numId w:val="39"/>
        </w:numPr>
        <w:ind w:left="709"/>
      </w:pPr>
      <w:r>
        <w:t>Enter password into the field, and click “Use Password”.</w:t>
      </w:r>
    </w:p>
    <w:p w:rsidR="004D75AA" w:rsidRDefault="004D75AA" w:rsidP="004D75AA">
      <w:pPr>
        <w:pStyle w:val="Listenabsatz"/>
        <w:numPr>
          <w:ilvl w:val="0"/>
          <w:numId w:val="39"/>
        </w:numPr>
        <w:ind w:left="709"/>
      </w:pPr>
      <w:r>
        <w:t>The encrypted files have been listed on the left.</w:t>
      </w:r>
    </w:p>
    <w:p w:rsidR="004D75AA" w:rsidRDefault="004D75AA" w:rsidP="004D75AA">
      <w:pPr>
        <w:pStyle w:val="Listenabsatz"/>
        <w:numPr>
          <w:ilvl w:val="0"/>
          <w:numId w:val="39"/>
        </w:numPr>
        <w:ind w:left="709"/>
      </w:pPr>
      <w:r>
        <w:t>Select the wanted files of the directory.</w:t>
      </w:r>
    </w:p>
    <w:p w:rsidR="004D75AA" w:rsidRDefault="004D75AA" w:rsidP="004D75AA">
      <w:pPr>
        <w:pStyle w:val="Listenabsatz"/>
        <w:numPr>
          <w:ilvl w:val="0"/>
          <w:numId w:val="39"/>
        </w:numPr>
        <w:ind w:left="709"/>
      </w:pPr>
      <w:r>
        <w:t>Click “Decrypt”, to decrypt the chosen files to the selected directory.</w:t>
      </w:r>
    </w:p>
    <w:p w:rsidR="004D75AA" w:rsidRDefault="004D75AA" w:rsidP="004D75AA">
      <w:pPr>
        <w:pStyle w:val="Listenabsatz"/>
        <w:numPr>
          <w:ilvl w:val="0"/>
          <w:numId w:val="39"/>
        </w:numPr>
        <w:ind w:left="709"/>
      </w:pPr>
      <w:r>
        <w:rPr>
          <w:noProof/>
          <w:lang w:val="de-AT" w:eastAsia="de-AT" w:bidi="ar-SA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238760</wp:posOffset>
            </wp:positionH>
            <wp:positionV relativeFrom="paragraph">
              <wp:posOffset>250825</wp:posOffset>
            </wp:positionV>
            <wp:extent cx="3350260" cy="1404620"/>
            <wp:effectExtent l="19050" t="19050" r="21590" b="24130"/>
            <wp:wrapTopAndBottom/>
            <wp:docPr id="2" name="Grafik 2" descr="decry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ecrypt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3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0260" cy="14046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“Delete”, to delete the chosen files.</w:t>
      </w:r>
    </w:p>
    <w:p w:rsidR="004D75AA" w:rsidRPr="004D75AA" w:rsidRDefault="004D75AA" w:rsidP="004D75AA"/>
    <w:p w:rsidR="004D75AA" w:rsidRPr="00706DF3" w:rsidRDefault="004D75AA" w:rsidP="004D75AA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7" w:name="_Toc484690611"/>
      <w:r w:rsidRPr="00706DF3">
        <w:rPr>
          <w:color w:val="auto"/>
        </w:rPr>
        <w:t>Password Safe</w:t>
      </w:r>
      <w:bookmarkEnd w:id="17"/>
    </w:p>
    <w:p w:rsidR="004D75AA" w:rsidRDefault="004D75AA" w:rsidP="004D75AA">
      <w:pPr>
        <w:rPr>
          <w:rFonts w:asciiTheme="majorHAnsi" w:hAnsiTheme="majorHAnsi"/>
        </w:rPr>
      </w:pPr>
      <w:r>
        <w:rPr>
          <w:rFonts w:asciiTheme="majorHAnsi" w:hAnsiTheme="majorHAnsi"/>
        </w:rPr>
        <w:t>With this function, the user can store all his passwords in a well-organized safe.</w:t>
      </w:r>
    </w:p>
    <w:p w:rsidR="004D75AA" w:rsidRDefault="004D75AA" w:rsidP="004D75AA">
      <w:pPr>
        <w:rPr>
          <w:rFonts w:asciiTheme="majorHAnsi" w:hAnsiTheme="majorHAnsi"/>
        </w:rPr>
      </w:pPr>
      <w:r>
        <w:rPr>
          <w:rFonts w:asciiTheme="majorHAnsi" w:hAnsiTheme="majorHAnsi"/>
        </w:rPr>
        <w:t>Click “Open” Button</w:t>
      </w:r>
      <w:r>
        <w:rPr>
          <w:rFonts w:asciiTheme="majorHAnsi" w:hAnsiTheme="majorHAnsi"/>
        </w:rPr>
        <w:tab/>
        <w:t>-&gt;</w:t>
      </w:r>
      <w:r>
        <w:rPr>
          <w:rFonts w:asciiTheme="majorHAnsi" w:hAnsiTheme="majorHAnsi"/>
        </w:rPr>
        <w:tab/>
        <w:t>Opens all the encrypted passwords with the key, and displays them.</w:t>
      </w:r>
    </w:p>
    <w:p w:rsidR="004D75AA" w:rsidRDefault="004D75AA" w:rsidP="004D75AA">
      <w:pPr>
        <w:rPr>
          <w:rFonts w:asciiTheme="majorHAnsi" w:hAnsiTheme="majorHAnsi"/>
        </w:rPr>
      </w:pPr>
      <w:r>
        <w:rPr>
          <w:rFonts w:asciiTheme="majorHAnsi" w:hAnsiTheme="majorHAnsi"/>
        </w:rPr>
        <w:t>Click “Close” Button</w:t>
      </w:r>
      <w:r>
        <w:rPr>
          <w:rFonts w:asciiTheme="majorHAnsi" w:hAnsiTheme="majorHAnsi"/>
        </w:rPr>
        <w:tab/>
        <w:t>-&gt;</w:t>
      </w:r>
      <w:r>
        <w:rPr>
          <w:rFonts w:asciiTheme="majorHAnsi" w:hAnsiTheme="majorHAnsi"/>
        </w:rPr>
        <w:tab/>
        <w:t>Decrypts all the passwords</w:t>
      </w:r>
    </w:p>
    <w:p w:rsidR="004D75AA" w:rsidRDefault="004D75AA">
      <w:pPr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:rsidR="00706DF3" w:rsidRDefault="00091838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8" w:name="_Toc484690612"/>
      <w:r w:rsidRPr="00706DF3">
        <w:rPr>
          <w:color w:val="auto"/>
        </w:rPr>
        <w:lastRenderedPageBreak/>
        <w:t>Compress</w:t>
      </w:r>
      <w:r w:rsidR="008D4F76" w:rsidRPr="00706DF3">
        <w:rPr>
          <w:color w:val="auto"/>
        </w:rPr>
        <w:t>/Decompress</w:t>
      </w:r>
      <w:bookmarkEnd w:id="18"/>
    </w:p>
    <w:p w:rsidR="00241601" w:rsidRPr="00C9665D" w:rsidRDefault="00241601" w:rsidP="00C9665D">
      <w:pPr>
        <w:ind w:left="360" w:firstLine="0"/>
        <w:rPr>
          <w:rFonts w:asciiTheme="majorHAnsi" w:hAnsiTheme="majorHAnsi"/>
          <w:sz w:val="24"/>
        </w:rPr>
      </w:pPr>
      <w:r w:rsidRPr="00C9665D">
        <w:rPr>
          <w:rFonts w:asciiTheme="majorHAnsi" w:hAnsiTheme="majorHAnsi"/>
          <w:sz w:val="24"/>
        </w:rPr>
        <w:t>Compress:</w:t>
      </w:r>
    </w:p>
    <w:p w:rsidR="00F013C7" w:rsidRPr="00C9665D" w:rsidRDefault="00F013C7" w:rsidP="00C9665D">
      <w:pPr>
        <w:ind w:left="360" w:firstLine="0"/>
        <w:rPr>
          <w:rFonts w:asciiTheme="majorHAnsi" w:hAnsiTheme="majorHAnsi"/>
          <w:sz w:val="24"/>
        </w:rPr>
      </w:pPr>
      <w:r w:rsidRPr="00C9665D">
        <w:rPr>
          <w:rFonts w:asciiTheme="majorHAnsi" w:hAnsiTheme="majorHAnsi"/>
          <w:sz w:val="24"/>
        </w:rPr>
        <w:t xml:space="preserve">Compresses selected files to a </w:t>
      </w:r>
      <w:r w:rsidR="00F14BFB" w:rsidRPr="00C9665D">
        <w:rPr>
          <w:rFonts w:asciiTheme="majorHAnsi" w:hAnsiTheme="majorHAnsi"/>
          <w:sz w:val="24"/>
        </w:rPr>
        <w:t>chosen</w:t>
      </w:r>
      <w:r w:rsidRPr="00C9665D">
        <w:rPr>
          <w:rFonts w:asciiTheme="majorHAnsi" w:hAnsiTheme="majorHAnsi"/>
          <w:sz w:val="24"/>
        </w:rPr>
        <w:t xml:space="preserve"> directory.</w:t>
      </w:r>
    </w:p>
    <w:p w:rsidR="004E1546" w:rsidRDefault="00F14BFB" w:rsidP="00C9665D">
      <w:pPr>
        <w:ind w:left="360" w:firstLine="0"/>
        <w:rPr>
          <w:rFonts w:asciiTheme="majorHAnsi" w:hAnsiTheme="majorHAnsi"/>
          <w:sz w:val="24"/>
        </w:rPr>
      </w:pPr>
      <w:r w:rsidRPr="00C9665D">
        <w:rPr>
          <w:rFonts w:asciiTheme="majorHAnsi" w:hAnsiTheme="majorHAnsi"/>
          <w:sz w:val="24"/>
        </w:rPr>
        <w:t>Achieve</w:t>
      </w:r>
      <w:r w:rsidR="009A115E" w:rsidRPr="00C9665D">
        <w:rPr>
          <w:rFonts w:asciiTheme="majorHAnsi" w:hAnsiTheme="majorHAnsi"/>
          <w:sz w:val="24"/>
        </w:rPr>
        <w:t>-Formats as well as Compression-Formats are selectable</w:t>
      </w:r>
    </w:p>
    <w:p w:rsidR="00FC4578" w:rsidRPr="00C9665D" w:rsidRDefault="00FC4578" w:rsidP="00C9665D">
      <w:pPr>
        <w:ind w:left="360" w:firstLine="0"/>
        <w:rPr>
          <w:rFonts w:asciiTheme="majorHAnsi" w:hAnsiTheme="majorHAnsi"/>
          <w:sz w:val="24"/>
        </w:rPr>
      </w:pPr>
    </w:p>
    <w:p w:rsidR="004E1546" w:rsidRPr="00C9665D" w:rsidRDefault="004E1546" w:rsidP="00C9665D">
      <w:pPr>
        <w:ind w:left="360" w:firstLine="0"/>
        <w:rPr>
          <w:rFonts w:asciiTheme="majorHAnsi" w:hAnsiTheme="majorHAnsi"/>
          <w:sz w:val="24"/>
        </w:rPr>
      </w:pPr>
      <w:r w:rsidRPr="00FC4578">
        <w:rPr>
          <w:rFonts w:asciiTheme="majorHAnsi" w:hAnsiTheme="majorHAnsi"/>
          <w:i/>
          <w:sz w:val="24"/>
        </w:rPr>
        <w:t>Left-Click “Select Path”</w:t>
      </w:r>
      <w:r w:rsidRPr="00C9665D">
        <w:rPr>
          <w:rFonts w:asciiTheme="majorHAnsi" w:hAnsiTheme="majorHAnsi"/>
          <w:sz w:val="24"/>
        </w:rPr>
        <w:tab/>
      </w:r>
      <w:r w:rsidR="00444CCB" w:rsidRPr="00C9665D">
        <w:rPr>
          <w:rFonts w:asciiTheme="majorHAnsi" w:hAnsiTheme="majorHAnsi"/>
          <w:sz w:val="24"/>
        </w:rPr>
        <w:tab/>
      </w:r>
      <w:r w:rsidR="00BE4800">
        <w:rPr>
          <w:rFonts w:asciiTheme="majorHAnsi" w:hAnsiTheme="majorHAnsi"/>
          <w:sz w:val="24"/>
        </w:rPr>
        <w:tab/>
      </w:r>
      <w:r w:rsidRPr="00C9665D">
        <w:rPr>
          <w:rFonts w:asciiTheme="majorHAnsi" w:hAnsiTheme="majorHAnsi"/>
          <w:sz w:val="24"/>
        </w:rPr>
        <w:t>-&gt;</w:t>
      </w:r>
      <w:r w:rsidRPr="00C9665D">
        <w:rPr>
          <w:rFonts w:asciiTheme="majorHAnsi" w:hAnsiTheme="majorHAnsi"/>
          <w:sz w:val="24"/>
        </w:rPr>
        <w:tab/>
      </w:r>
      <w:r w:rsidR="004F109A" w:rsidRPr="00C9665D">
        <w:rPr>
          <w:rFonts w:asciiTheme="majorHAnsi" w:hAnsiTheme="majorHAnsi"/>
          <w:sz w:val="24"/>
        </w:rPr>
        <w:t>Opens directory-chooser.</w:t>
      </w:r>
    </w:p>
    <w:p w:rsidR="00BB6453" w:rsidRPr="00C9665D" w:rsidRDefault="00F14BFB" w:rsidP="00C9665D">
      <w:pPr>
        <w:ind w:left="360" w:firstLine="0"/>
        <w:rPr>
          <w:rFonts w:asciiTheme="majorHAnsi" w:hAnsiTheme="majorHAnsi"/>
          <w:sz w:val="24"/>
        </w:rPr>
      </w:pPr>
      <w:r w:rsidRPr="00FC4578">
        <w:rPr>
          <w:rFonts w:asciiTheme="majorHAnsi" w:hAnsiTheme="majorHAnsi"/>
          <w:i/>
          <w:sz w:val="24"/>
        </w:rPr>
        <w:t>Achieve</w:t>
      </w:r>
      <w:r w:rsidR="00444CCB" w:rsidRPr="00FC4578">
        <w:rPr>
          <w:rFonts w:asciiTheme="majorHAnsi" w:hAnsiTheme="majorHAnsi"/>
          <w:i/>
          <w:sz w:val="24"/>
        </w:rPr>
        <w:t>-</w:t>
      </w:r>
      <w:r w:rsidR="00BB6453" w:rsidRPr="00FC4578">
        <w:rPr>
          <w:rFonts w:asciiTheme="majorHAnsi" w:hAnsiTheme="majorHAnsi"/>
          <w:i/>
          <w:sz w:val="24"/>
        </w:rPr>
        <w:t>Format dropdown</w:t>
      </w:r>
      <w:r w:rsidR="00BB6453" w:rsidRPr="00C9665D">
        <w:rPr>
          <w:rFonts w:asciiTheme="majorHAnsi" w:hAnsiTheme="majorHAnsi"/>
          <w:sz w:val="24"/>
        </w:rPr>
        <w:tab/>
      </w:r>
      <w:r w:rsidR="00444CCB" w:rsidRPr="00C9665D">
        <w:rPr>
          <w:rFonts w:asciiTheme="majorHAnsi" w:hAnsiTheme="majorHAnsi"/>
          <w:sz w:val="24"/>
        </w:rPr>
        <w:tab/>
      </w:r>
      <w:r w:rsidR="00BB6453" w:rsidRPr="00C9665D">
        <w:rPr>
          <w:rFonts w:asciiTheme="majorHAnsi" w:hAnsiTheme="majorHAnsi"/>
          <w:sz w:val="24"/>
        </w:rPr>
        <w:t>-&gt;</w:t>
      </w:r>
      <w:r w:rsidR="00BB6453" w:rsidRPr="00C9665D">
        <w:rPr>
          <w:rFonts w:asciiTheme="majorHAnsi" w:hAnsiTheme="majorHAnsi"/>
          <w:sz w:val="24"/>
        </w:rPr>
        <w:tab/>
      </w:r>
      <w:r w:rsidRPr="00C9665D">
        <w:rPr>
          <w:rFonts w:asciiTheme="majorHAnsi" w:hAnsiTheme="majorHAnsi"/>
          <w:sz w:val="24"/>
        </w:rPr>
        <w:t>Change</w:t>
      </w:r>
      <w:r w:rsidR="00BB6453" w:rsidRPr="00C9665D">
        <w:rPr>
          <w:rFonts w:asciiTheme="majorHAnsi" w:hAnsiTheme="majorHAnsi"/>
          <w:sz w:val="24"/>
        </w:rPr>
        <w:t xml:space="preserve"> between</w:t>
      </w:r>
      <w:proofErr w:type="gramStart"/>
      <w:r w:rsidR="00444CCB" w:rsidRPr="00C9665D">
        <w:rPr>
          <w:rFonts w:asciiTheme="majorHAnsi" w:hAnsiTheme="majorHAnsi"/>
          <w:sz w:val="24"/>
        </w:rPr>
        <w:t>:</w:t>
      </w:r>
      <w:r w:rsidR="00BB6453" w:rsidRPr="00C9665D">
        <w:rPr>
          <w:rFonts w:asciiTheme="majorHAnsi" w:hAnsiTheme="majorHAnsi"/>
          <w:sz w:val="24"/>
        </w:rPr>
        <w:t xml:space="preserve"> .Zip</w:t>
      </w:r>
      <w:proofErr w:type="gramEnd"/>
      <w:r w:rsidR="00BB6453" w:rsidRPr="00C9665D">
        <w:rPr>
          <w:rFonts w:asciiTheme="majorHAnsi" w:hAnsiTheme="majorHAnsi"/>
          <w:sz w:val="24"/>
        </w:rPr>
        <w:t>, .Tar and .</w:t>
      </w:r>
      <w:proofErr w:type="spellStart"/>
      <w:r w:rsidR="00BB6453" w:rsidRPr="00C9665D">
        <w:rPr>
          <w:rFonts w:asciiTheme="majorHAnsi" w:hAnsiTheme="majorHAnsi"/>
          <w:sz w:val="24"/>
        </w:rPr>
        <w:t>G</w:t>
      </w:r>
      <w:r w:rsidR="00444CCB" w:rsidRPr="00C9665D">
        <w:rPr>
          <w:rFonts w:asciiTheme="majorHAnsi" w:hAnsiTheme="majorHAnsi"/>
          <w:sz w:val="24"/>
        </w:rPr>
        <w:t>z</w:t>
      </w:r>
      <w:r w:rsidR="00BB6453" w:rsidRPr="00C9665D">
        <w:rPr>
          <w:rFonts w:asciiTheme="majorHAnsi" w:hAnsiTheme="majorHAnsi"/>
          <w:sz w:val="24"/>
        </w:rPr>
        <w:t>ip</w:t>
      </w:r>
      <w:proofErr w:type="spellEnd"/>
      <w:r w:rsidR="00444CCB" w:rsidRPr="00C9665D">
        <w:rPr>
          <w:rFonts w:asciiTheme="majorHAnsi" w:hAnsiTheme="majorHAnsi"/>
          <w:sz w:val="24"/>
        </w:rPr>
        <w:t>.</w:t>
      </w:r>
    </w:p>
    <w:p w:rsidR="00444CCB" w:rsidRPr="00C9665D" w:rsidRDefault="00444CCB" w:rsidP="00C9665D">
      <w:pPr>
        <w:ind w:left="360" w:firstLine="0"/>
        <w:rPr>
          <w:rFonts w:asciiTheme="majorHAnsi" w:hAnsiTheme="majorHAnsi"/>
          <w:sz w:val="24"/>
        </w:rPr>
      </w:pPr>
      <w:r w:rsidRPr="00FC4578">
        <w:rPr>
          <w:rFonts w:asciiTheme="majorHAnsi" w:hAnsiTheme="majorHAnsi"/>
          <w:i/>
          <w:sz w:val="24"/>
        </w:rPr>
        <w:t>Compression-Format dropdown</w:t>
      </w:r>
      <w:r w:rsidR="0074131D">
        <w:rPr>
          <w:rFonts w:asciiTheme="majorHAnsi" w:hAnsiTheme="majorHAnsi"/>
          <w:i/>
          <w:sz w:val="24"/>
        </w:rPr>
        <w:tab/>
      </w:r>
      <w:r w:rsidRPr="00C9665D">
        <w:rPr>
          <w:rFonts w:asciiTheme="majorHAnsi" w:hAnsiTheme="majorHAnsi"/>
          <w:sz w:val="24"/>
        </w:rPr>
        <w:tab/>
        <w:t>-&gt;</w:t>
      </w:r>
      <w:r w:rsidRPr="00C9665D">
        <w:rPr>
          <w:rFonts w:asciiTheme="majorHAnsi" w:hAnsiTheme="majorHAnsi"/>
          <w:sz w:val="24"/>
        </w:rPr>
        <w:tab/>
      </w:r>
      <w:r w:rsidR="00F14BFB" w:rsidRPr="00C9665D">
        <w:rPr>
          <w:rFonts w:asciiTheme="majorHAnsi" w:hAnsiTheme="majorHAnsi"/>
          <w:sz w:val="24"/>
        </w:rPr>
        <w:t>Change</w:t>
      </w:r>
      <w:r w:rsidRPr="00C9665D">
        <w:rPr>
          <w:rFonts w:asciiTheme="majorHAnsi" w:hAnsiTheme="majorHAnsi"/>
          <w:sz w:val="24"/>
        </w:rPr>
        <w:t xml:space="preserve"> between</w:t>
      </w:r>
      <w:r w:rsidR="00D276E3" w:rsidRPr="00C9665D">
        <w:rPr>
          <w:rFonts w:asciiTheme="majorHAnsi" w:hAnsiTheme="majorHAnsi"/>
          <w:sz w:val="24"/>
        </w:rPr>
        <w:t>: Deflate, Bzip2</w:t>
      </w:r>
      <w:r w:rsidR="00BE4800">
        <w:rPr>
          <w:rFonts w:asciiTheme="majorHAnsi" w:hAnsiTheme="majorHAnsi"/>
          <w:sz w:val="24"/>
        </w:rPr>
        <w:t xml:space="preserve">, LZMA, LZMA2, </w:t>
      </w:r>
      <w:proofErr w:type="spellStart"/>
      <w:r w:rsidR="00156D16" w:rsidRPr="00C9665D">
        <w:rPr>
          <w:rFonts w:asciiTheme="majorHAnsi" w:hAnsiTheme="majorHAnsi"/>
          <w:sz w:val="24"/>
        </w:rPr>
        <w:t>PPMd</w:t>
      </w:r>
      <w:proofErr w:type="spellEnd"/>
      <w:r w:rsidR="00156D16" w:rsidRPr="00C9665D">
        <w:rPr>
          <w:rFonts w:asciiTheme="majorHAnsi" w:hAnsiTheme="majorHAnsi"/>
          <w:sz w:val="24"/>
        </w:rPr>
        <w:t>.</w:t>
      </w:r>
    </w:p>
    <w:p w:rsidR="00706DF3" w:rsidRDefault="00657BA4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pict>
          <v:shape id="_x0000_i1025" type="#_x0000_t75" style="width:226.05pt;height:172.45pt">
            <v:imagedata r:id="rId14" o:title="compress"/>
          </v:shape>
        </w:pict>
      </w:r>
    </w:p>
    <w:p w:rsidR="00241601" w:rsidRDefault="00241601" w:rsidP="00706DF3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Decompress:</w:t>
      </w:r>
    </w:p>
    <w:p w:rsidR="00241601" w:rsidRDefault="00241601" w:rsidP="00241601">
      <w:pPr>
        <w:pStyle w:val="Listenabsatz"/>
        <w:numPr>
          <w:ilvl w:val="0"/>
          <w:numId w:val="37"/>
        </w:numPr>
        <w:rPr>
          <w:rFonts w:asciiTheme="majorHAnsi" w:hAnsiTheme="majorHAnsi"/>
          <w:sz w:val="24"/>
        </w:rPr>
      </w:pPr>
      <w:r w:rsidRPr="00241601">
        <w:rPr>
          <w:rFonts w:asciiTheme="majorHAnsi" w:hAnsiTheme="majorHAnsi"/>
          <w:sz w:val="24"/>
        </w:rPr>
        <w:t xml:space="preserve">Select compressed </w:t>
      </w:r>
      <w:r w:rsidR="005E06C3" w:rsidRPr="00241601">
        <w:rPr>
          <w:rFonts w:asciiTheme="majorHAnsi" w:hAnsiTheme="majorHAnsi"/>
          <w:sz w:val="24"/>
        </w:rPr>
        <w:t>Achieve</w:t>
      </w:r>
      <w:r w:rsidRPr="00241601">
        <w:rPr>
          <w:rFonts w:asciiTheme="majorHAnsi" w:hAnsiTheme="majorHAnsi"/>
          <w:sz w:val="24"/>
        </w:rPr>
        <w:t>-File</w:t>
      </w:r>
      <w:r w:rsidR="006000F9">
        <w:rPr>
          <w:rFonts w:asciiTheme="majorHAnsi" w:hAnsiTheme="majorHAnsi"/>
          <w:sz w:val="24"/>
        </w:rPr>
        <w:t>.</w:t>
      </w:r>
    </w:p>
    <w:p w:rsidR="006000F9" w:rsidRDefault="006000F9" w:rsidP="00241601">
      <w:pPr>
        <w:pStyle w:val="Listenabsatz"/>
        <w:numPr>
          <w:ilvl w:val="0"/>
          <w:numId w:val="3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Select the unpack-directory</w:t>
      </w:r>
      <w:r w:rsidR="00A14E74">
        <w:rPr>
          <w:rFonts w:asciiTheme="majorHAnsi" w:hAnsiTheme="majorHAnsi"/>
          <w:sz w:val="24"/>
        </w:rPr>
        <w:t>.</w:t>
      </w:r>
    </w:p>
    <w:p w:rsidR="006000F9" w:rsidRPr="00241601" w:rsidRDefault="006000F9" w:rsidP="00241601">
      <w:pPr>
        <w:pStyle w:val="Listenabsatz"/>
        <w:numPr>
          <w:ilvl w:val="0"/>
          <w:numId w:val="37"/>
        </w:num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Application unpacks compressed File into the selected directory.</w:t>
      </w:r>
    </w:p>
    <w:p w:rsidR="00091838" w:rsidRDefault="005E06C3" w:rsidP="002B11E2">
      <w:pPr>
        <w:pStyle w:val="berschrift2"/>
        <w:pBdr>
          <w:bottom w:val="single" w:sz="8" w:space="1" w:color="auto"/>
        </w:pBdr>
        <w:spacing w:after="240"/>
        <w:rPr>
          <w:color w:val="auto"/>
        </w:rPr>
      </w:pPr>
      <w:bookmarkStart w:id="19" w:name="_Toc484690613"/>
      <w:r w:rsidRPr="00706DF3">
        <w:rPr>
          <w:color w:val="auto"/>
        </w:rPr>
        <w:t>Shortcut Dialog</w:t>
      </w:r>
      <w:bookmarkEnd w:id="19"/>
    </w:p>
    <w:p w:rsidR="00F84DBF" w:rsidRPr="00FC4578" w:rsidRDefault="004A03C4" w:rsidP="005A64CA">
      <w:pPr>
        <w:rPr>
          <w:noProof/>
          <w:sz w:val="24"/>
          <w:szCs w:val="24"/>
          <w:lang w:eastAsia="de-AT" w:bidi="ar-SA"/>
        </w:rPr>
      </w:pPr>
      <w:r w:rsidRPr="00FC4578">
        <w:rPr>
          <w:rFonts w:asciiTheme="majorHAnsi" w:hAnsiTheme="majorHAnsi"/>
          <w:sz w:val="24"/>
          <w:szCs w:val="24"/>
        </w:rPr>
        <w:t>Opens</w:t>
      </w:r>
      <w:r w:rsidR="00A02DF0" w:rsidRPr="00FC4578">
        <w:rPr>
          <w:rFonts w:asciiTheme="majorHAnsi" w:hAnsiTheme="majorHAnsi"/>
          <w:sz w:val="24"/>
          <w:szCs w:val="24"/>
        </w:rPr>
        <w:t xml:space="preserve"> a </w:t>
      </w:r>
      <w:r w:rsidR="00C912FD" w:rsidRPr="00FC4578">
        <w:rPr>
          <w:rFonts w:asciiTheme="majorHAnsi" w:hAnsiTheme="majorHAnsi"/>
          <w:sz w:val="24"/>
          <w:szCs w:val="24"/>
        </w:rPr>
        <w:t>dialog w</w:t>
      </w:r>
      <w:r w:rsidR="00A02DF0" w:rsidRPr="00FC4578">
        <w:rPr>
          <w:rFonts w:asciiTheme="majorHAnsi" w:hAnsiTheme="majorHAnsi"/>
          <w:sz w:val="24"/>
          <w:szCs w:val="24"/>
        </w:rPr>
        <w:t>indow with</w:t>
      </w:r>
      <w:r w:rsidR="001B71CC" w:rsidRPr="00FC4578">
        <w:rPr>
          <w:rFonts w:asciiTheme="majorHAnsi" w:hAnsiTheme="majorHAnsi"/>
          <w:sz w:val="24"/>
          <w:szCs w:val="24"/>
        </w:rPr>
        <w:t xml:space="preserve"> multiple customizable explorer-shortcuts</w:t>
      </w:r>
      <w:r w:rsidR="00F84DBF" w:rsidRPr="00FC4578">
        <w:rPr>
          <w:noProof/>
          <w:sz w:val="24"/>
          <w:szCs w:val="24"/>
          <w:lang w:eastAsia="de-AT" w:bidi="ar-SA"/>
        </w:rPr>
        <w:t>.</w:t>
      </w:r>
    </w:p>
    <w:p w:rsidR="00F84DBF" w:rsidRPr="00FC4578" w:rsidRDefault="00F84DBF" w:rsidP="005A64CA">
      <w:pPr>
        <w:rPr>
          <w:rFonts w:asciiTheme="majorHAnsi" w:hAnsiTheme="majorHAnsi"/>
          <w:sz w:val="24"/>
          <w:szCs w:val="24"/>
        </w:rPr>
      </w:pPr>
      <w:r w:rsidRPr="00FC4578">
        <w:rPr>
          <w:rFonts w:asciiTheme="majorHAnsi" w:hAnsiTheme="majorHAnsi"/>
          <w:sz w:val="24"/>
          <w:szCs w:val="24"/>
        </w:rPr>
        <w:t xml:space="preserve">All these shortcuts are </w:t>
      </w:r>
      <w:r w:rsidR="00F14BFB" w:rsidRPr="00FC4578">
        <w:rPr>
          <w:rFonts w:asciiTheme="majorHAnsi" w:hAnsiTheme="majorHAnsi"/>
          <w:sz w:val="24"/>
          <w:szCs w:val="24"/>
        </w:rPr>
        <w:t>accessible</w:t>
      </w:r>
      <w:r w:rsidRPr="00FC4578">
        <w:rPr>
          <w:rFonts w:asciiTheme="majorHAnsi" w:hAnsiTheme="majorHAnsi"/>
          <w:sz w:val="24"/>
          <w:szCs w:val="24"/>
        </w:rPr>
        <w:t xml:space="preserve"> with the Hotkey: “</w:t>
      </w:r>
      <w:r w:rsidR="00C73CA2" w:rsidRPr="00FC4578">
        <w:rPr>
          <w:rFonts w:asciiTheme="majorHAnsi" w:hAnsiTheme="majorHAnsi"/>
          <w:sz w:val="24"/>
          <w:szCs w:val="24"/>
        </w:rPr>
        <w:t>[CTRL]</w:t>
      </w:r>
      <w:r w:rsidRPr="00FC4578">
        <w:rPr>
          <w:rFonts w:asciiTheme="majorHAnsi" w:hAnsiTheme="majorHAnsi"/>
          <w:sz w:val="24"/>
          <w:szCs w:val="24"/>
        </w:rPr>
        <w:t xml:space="preserve"> + </w:t>
      </w:r>
      <w:r w:rsidR="00C73CA2" w:rsidRPr="00FC4578">
        <w:rPr>
          <w:rFonts w:asciiTheme="majorHAnsi" w:hAnsiTheme="majorHAnsi"/>
          <w:sz w:val="24"/>
          <w:szCs w:val="24"/>
        </w:rPr>
        <w:t>[</w:t>
      </w:r>
      <w:r w:rsidRPr="00FC4578">
        <w:rPr>
          <w:rFonts w:asciiTheme="majorHAnsi" w:hAnsiTheme="majorHAnsi"/>
          <w:sz w:val="24"/>
          <w:szCs w:val="24"/>
        </w:rPr>
        <w:t>1-5</w:t>
      </w:r>
      <w:r w:rsidR="00C73CA2" w:rsidRPr="00FC4578">
        <w:rPr>
          <w:rFonts w:asciiTheme="majorHAnsi" w:hAnsiTheme="majorHAnsi"/>
          <w:sz w:val="24"/>
          <w:szCs w:val="24"/>
        </w:rPr>
        <w:t>]</w:t>
      </w:r>
      <w:r w:rsidRPr="00FC4578">
        <w:rPr>
          <w:rFonts w:asciiTheme="majorHAnsi" w:hAnsiTheme="majorHAnsi"/>
          <w:sz w:val="24"/>
          <w:szCs w:val="24"/>
        </w:rPr>
        <w:t>”.</w:t>
      </w:r>
    </w:p>
    <w:p w:rsidR="00B348BC" w:rsidRDefault="00255934" w:rsidP="005A64CA">
      <w:pPr>
        <w:rPr>
          <w:rFonts w:asciiTheme="majorHAnsi" w:hAnsiTheme="majorHAnsi"/>
          <w:sz w:val="24"/>
        </w:rPr>
      </w:pPr>
      <w:r w:rsidRPr="00FC4578">
        <w:rPr>
          <w:rFonts w:asciiTheme="majorHAnsi" w:hAnsiTheme="majorHAnsi"/>
          <w:sz w:val="24"/>
          <w:szCs w:val="24"/>
        </w:rPr>
        <w:t>The special feature of</w:t>
      </w:r>
      <w:r>
        <w:rPr>
          <w:rFonts w:asciiTheme="majorHAnsi" w:hAnsiTheme="majorHAnsi"/>
          <w:sz w:val="24"/>
        </w:rPr>
        <w:t xml:space="preserve"> this extension is, that you can access </w:t>
      </w:r>
      <w:r w:rsidR="004055D2">
        <w:rPr>
          <w:rFonts w:asciiTheme="majorHAnsi" w:hAnsiTheme="majorHAnsi"/>
          <w:sz w:val="24"/>
        </w:rPr>
        <w:t>all</w:t>
      </w:r>
      <w:r>
        <w:rPr>
          <w:rFonts w:asciiTheme="majorHAnsi" w:hAnsiTheme="majorHAnsi"/>
          <w:sz w:val="24"/>
        </w:rPr>
        <w:t xml:space="preserve"> the sho</w:t>
      </w:r>
      <w:r w:rsidR="00430D3E">
        <w:rPr>
          <w:rFonts w:asciiTheme="majorHAnsi" w:hAnsiTheme="majorHAnsi"/>
          <w:sz w:val="24"/>
        </w:rPr>
        <w:t>rtcuts</w:t>
      </w:r>
      <w:r w:rsidR="00B348BC">
        <w:rPr>
          <w:rFonts w:asciiTheme="majorHAnsi" w:hAnsiTheme="majorHAnsi"/>
          <w:sz w:val="24"/>
        </w:rPr>
        <w:t xml:space="preserve"> </w:t>
      </w:r>
      <w:r>
        <w:rPr>
          <w:rFonts w:asciiTheme="majorHAnsi" w:hAnsiTheme="majorHAnsi"/>
          <w:sz w:val="24"/>
        </w:rPr>
        <w:t xml:space="preserve">even if the </w:t>
      </w:r>
      <w:r w:rsidR="00B348BC">
        <w:rPr>
          <w:rFonts w:asciiTheme="majorHAnsi" w:hAnsiTheme="majorHAnsi"/>
          <w:sz w:val="24"/>
        </w:rPr>
        <w:t>window of</w:t>
      </w:r>
    </w:p>
    <w:p w:rsidR="004055D2" w:rsidRDefault="00255934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WAS </w:t>
      </w:r>
      <w:r w:rsidR="00A94C21">
        <w:rPr>
          <w:rFonts w:asciiTheme="majorHAnsi" w:hAnsiTheme="majorHAnsi"/>
          <w:sz w:val="24"/>
        </w:rPr>
        <w:t>isn’t even</w:t>
      </w:r>
      <w:r>
        <w:rPr>
          <w:rFonts w:asciiTheme="majorHAnsi" w:hAnsiTheme="majorHAnsi"/>
          <w:sz w:val="24"/>
        </w:rPr>
        <w:t xml:space="preserve"> selected.</w:t>
      </w:r>
      <w:r w:rsidR="00A94C21">
        <w:rPr>
          <w:rFonts w:asciiTheme="majorHAnsi" w:hAnsiTheme="majorHAnsi"/>
          <w:sz w:val="24"/>
        </w:rPr>
        <w:t xml:space="preserve"> The User can be operating any</w:t>
      </w:r>
      <w:r w:rsidR="004055D2">
        <w:rPr>
          <w:rFonts w:asciiTheme="majorHAnsi" w:hAnsiTheme="majorHAnsi"/>
          <w:sz w:val="24"/>
        </w:rPr>
        <w:t xml:space="preserve"> </w:t>
      </w:r>
      <w:r w:rsidR="002008FE">
        <w:rPr>
          <w:rFonts w:asciiTheme="majorHAnsi" w:hAnsiTheme="majorHAnsi"/>
          <w:sz w:val="24"/>
        </w:rPr>
        <w:t>other application</w:t>
      </w:r>
      <w:r w:rsidR="00BD0992">
        <w:rPr>
          <w:rFonts w:asciiTheme="majorHAnsi" w:hAnsiTheme="majorHAnsi"/>
          <w:sz w:val="24"/>
        </w:rPr>
        <w:t xml:space="preserve">, </w:t>
      </w:r>
      <w:r w:rsidR="002008FE">
        <w:rPr>
          <w:rFonts w:asciiTheme="majorHAnsi" w:hAnsiTheme="majorHAnsi"/>
          <w:sz w:val="24"/>
        </w:rPr>
        <w:t>and the</w:t>
      </w:r>
      <w:r w:rsidR="00A94C21">
        <w:rPr>
          <w:rFonts w:asciiTheme="majorHAnsi" w:hAnsiTheme="majorHAnsi"/>
          <w:sz w:val="24"/>
        </w:rPr>
        <w:t xml:space="preserve"> hotkeys</w:t>
      </w:r>
      <w:r w:rsidR="004055D2">
        <w:rPr>
          <w:rFonts w:asciiTheme="majorHAnsi" w:hAnsiTheme="majorHAnsi"/>
          <w:sz w:val="24"/>
        </w:rPr>
        <w:t xml:space="preserve"> which the</w:t>
      </w:r>
    </w:p>
    <w:p w:rsidR="00A94C21" w:rsidRDefault="000E140D" w:rsidP="005A64CA">
      <w:pPr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user performs</w:t>
      </w:r>
      <w:r w:rsidR="007E40DD">
        <w:rPr>
          <w:rFonts w:asciiTheme="majorHAnsi" w:hAnsiTheme="majorHAnsi"/>
          <w:sz w:val="24"/>
        </w:rPr>
        <w:t xml:space="preserve"> on the keyboard</w:t>
      </w:r>
      <w:r w:rsidR="007F4CE6">
        <w:rPr>
          <w:rFonts w:asciiTheme="majorHAnsi" w:hAnsiTheme="majorHAnsi"/>
          <w:sz w:val="24"/>
        </w:rPr>
        <w:t xml:space="preserve"> will</w:t>
      </w:r>
      <w:r w:rsidR="00A84658">
        <w:rPr>
          <w:rFonts w:asciiTheme="majorHAnsi" w:hAnsiTheme="majorHAnsi"/>
          <w:sz w:val="24"/>
        </w:rPr>
        <w:t xml:space="preserve"> still work.</w:t>
      </w:r>
    </w:p>
    <w:p w:rsidR="00A84658" w:rsidRDefault="00A84658" w:rsidP="005A64CA">
      <w:pPr>
        <w:rPr>
          <w:rFonts w:asciiTheme="majorHAnsi" w:hAnsiTheme="majorHAnsi"/>
          <w:sz w:val="24"/>
        </w:rPr>
      </w:pPr>
    </w:p>
    <w:p w:rsidR="004A36DA" w:rsidRDefault="004A36DA" w:rsidP="005A64CA">
      <w:pPr>
        <w:rPr>
          <w:rFonts w:asciiTheme="majorHAnsi" w:hAnsiTheme="majorHAnsi"/>
          <w:sz w:val="24"/>
        </w:rPr>
      </w:pPr>
      <w:r w:rsidRPr="00AB229F">
        <w:rPr>
          <w:rFonts w:asciiTheme="majorHAnsi" w:hAnsiTheme="majorHAnsi"/>
          <w:i/>
          <w:sz w:val="24"/>
        </w:rPr>
        <w:t>Left-Click on a Path-Field</w:t>
      </w:r>
      <w:r>
        <w:rPr>
          <w:rFonts w:asciiTheme="majorHAnsi" w:hAnsiTheme="majorHAnsi"/>
          <w:sz w:val="24"/>
        </w:rPr>
        <w:tab/>
      </w:r>
      <w:r w:rsidR="00AB229F">
        <w:rPr>
          <w:rFonts w:asciiTheme="majorHAnsi" w:hAnsiTheme="majorHAnsi"/>
          <w:sz w:val="24"/>
        </w:rPr>
        <w:tab/>
      </w:r>
      <w:r>
        <w:rPr>
          <w:rFonts w:asciiTheme="majorHAnsi" w:hAnsiTheme="majorHAnsi"/>
          <w:sz w:val="24"/>
        </w:rPr>
        <w:t>-&gt;</w:t>
      </w:r>
      <w:r>
        <w:rPr>
          <w:rFonts w:asciiTheme="majorHAnsi" w:hAnsiTheme="majorHAnsi"/>
          <w:sz w:val="24"/>
        </w:rPr>
        <w:tab/>
        <w:t>Enter a directory path (e.g.</w:t>
      </w:r>
      <w:r w:rsidR="00E428F6">
        <w:rPr>
          <w:rFonts w:asciiTheme="majorHAnsi" w:hAnsiTheme="majorHAnsi"/>
          <w:sz w:val="24"/>
        </w:rPr>
        <w:t>:</w:t>
      </w:r>
      <w:r>
        <w:rPr>
          <w:rFonts w:asciiTheme="majorHAnsi" w:hAnsiTheme="majorHAnsi"/>
          <w:sz w:val="24"/>
        </w:rPr>
        <w:t xml:space="preserve"> </w:t>
      </w:r>
      <w:r w:rsidRPr="004A36DA">
        <w:rPr>
          <w:rFonts w:asciiTheme="majorHAnsi" w:hAnsiTheme="majorHAnsi"/>
          <w:sz w:val="24"/>
        </w:rPr>
        <w:t>C:\Users\</w:t>
      </w:r>
      <w:r w:rsidR="00977A17">
        <w:rPr>
          <w:rFonts w:asciiTheme="majorHAnsi" w:hAnsiTheme="majorHAnsi"/>
          <w:sz w:val="24"/>
        </w:rPr>
        <w:t>Username</w:t>
      </w:r>
      <w:r w:rsidRPr="004A36DA">
        <w:rPr>
          <w:rFonts w:asciiTheme="majorHAnsi" w:hAnsiTheme="majorHAnsi"/>
          <w:sz w:val="24"/>
        </w:rPr>
        <w:t>\Documents</w:t>
      </w:r>
      <w:r>
        <w:rPr>
          <w:rFonts w:asciiTheme="majorHAnsi" w:hAnsiTheme="majorHAnsi"/>
          <w:sz w:val="24"/>
        </w:rPr>
        <w:t>)</w:t>
      </w:r>
    </w:p>
    <w:p w:rsidR="00F54153" w:rsidRDefault="007476FD" w:rsidP="005A64CA">
      <w:pPr>
        <w:rPr>
          <w:rFonts w:asciiTheme="majorHAnsi" w:hAnsiTheme="majorHAnsi"/>
          <w:sz w:val="24"/>
        </w:rPr>
      </w:pPr>
      <w:r w:rsidRPr="00AB229F">
        <w:rPr>
          <w:rFonts w:asciiTheme="majorHAnsi" w:hAnsiTheme="majorHAnsi"/>
          <w:i/>
          <w:sz w:val="24"/>
        </w:rPr>
        <w:t>Double-Click on a Path-Field</w:t>
      </w:r>
      <w:r>
        <w:rPr>
          <w:rFonts w:asciiTheme="majorHAnsi" w:hAnsiTheme="majorHAnsi"/>
          <w:sz w:val="24"/>
        </w:rPr>
        <w:tab/>
        <w:t>-</w:t>
      </w:r>
      <w:r w:rsidR="00F54153">
        <w:rPr>
          <w:rFonts w:asciiTheme="majorHAnsi" w:hAnsiTheme="majorHAnsi"/>
          <w:sz w:val="24"/>
        </w:rPr>
        <w:t>&gt;</w:t>
      </w:r>
      <w:r>
        <w:rPr>
          <w:rFonts w:asciiTheme="majorHAnsi" w:hAnsiTheme="majorHAnsi"/>
          <w:sz w:val="24"/>
        </w:rPr>
        <w:tab/>
      </w:r>
      <w:r w:rsidR="008C322A">
        <w:rPr>
          <w:rFonts w:asciiTheme="majorHAnsi" w:hAnsiTheme="majorHAnsi"/>
          <w:sz w:val="24"/>
        </w:rPr>
        <w:t>Opens</w:t>
      </w:r>
      <w:r w:rsidR="00F54153">
        <w:rPr>
          <w:rFonts w:asciiTheme="majorHAnsi" w:hAnsiTheme="majorHAnsi"/>
          <w:sz w:val="24"/>
        </w:rPr>
        <w:t xml:space="preserve"> the explorer</w:t>
      </w:r>
      <w:r w:rsidR="008C322A">
        <w:rPr>
          <w:rFonts w:asciiTheme="majorHAnsi" w:hAnsiTheme="majorHAnsi"/>
          <w:sz w:val="24"/>
        </w:rPr>
        <w:t xml:space="preserve"> window</w:t>
      </w:r>
      <w:r w:rsidR="00F54153">
        <w:rPr>
          <w:rFonts w:asciiTheme="majorHAnsi" w:hAnsiTheme="majorHAnsi"/>
          <w:sz w:val="24"/>
        </w:rPr>
        <w:t xml:space="preserve"> on the given path.</w:t>
      </w:r>
    </w:p>
    <w:p w:rsidR="00474A12" w:rsidRPr="003502C0" w:rsidRDefault="00657BA4">
      <w:pPr>
        <w:rPr>
          <w:rFonts w:asciiTheme="majorHAnsi" w:hAnsiTheme="majorHAnsi"/>
          <w:sz w:val="24"/>
        </w:rPr>
      </w:pPr>
      <w:r>
        <w:rPr>
          <w:noProof/>
        </w:rPr>
        <w:pict>
          <v:shape id="_x0000_s1029" type="#_x0000_t75" style="position:absolute;left:0;text-align:left;margin-left:16pt;margin-top:23.4pt;width:342.9pt;height:154.95pt;z-index:251660288;mso-position-horizontal-relative:text;mso-position-vertical-relative:text;mso-width-relative:page;mso-height-relative:page">
            <v:imagedata r:id="rId15" o:title="ShortcutDialog"/>
            <w10:wrap type="topAndBottom"/>
          </v:shape>
        </w:pict>
      </w:r>
      <w:r w:rsidR="003502C0" w:rsidRPr="00AB229F">
        <w:rPr>
          <w:rFonts w:asciiTheme="majorHAnsi" w:hAnsiTheme="majorHAnsi"/>
          <w:i/>
          <w:sz w:val="24"/>
        </w:rPr>
        <w:t>Left-Click on “Choose Path”</w:t>
      </w:r>
      <w:r w:rsidR="003502C0">
        <w:rPr>
          <w:rFonts w:asciiTheme="majorHAnsi" w:hAnsiTheme="majorHAnsi"/>
          <w:sz w:val="24"/>
        </w:rPr>
        <w:tab/>
        <w:t>-&gt;</w:t>
      </w:r>
      <w:r w:rsidR="003502C0">
        <w:rPr>
          <w:rFonts w:asciiTheme="majorHAnsi" w:hAnsiTheme="majorHAnsi"/>
          <w:sz w:val="24"/>
        </w:rPr>
        <w:tab/>
        <w:t>Opens a directory-chooser.</w:t>
      </w:r>
    </w:p>
    <w:p w:rsidR="00C22792" w:rsidRDefault="008B0E6E" w:rsidP="00706DF3">
      <w:pPr>
        <w:pStyle w:val="berschrift1"/>
        <w:pBdr>
          <w:bottom w:val="single" w:sz="18" w:space="1" w:color="C00000"/>
        </w:pBdr>
        <w:rPr>
          <w:sz w:val="28"/>
        </w:rPr>
      </w:pPr>
      <w:bookmarkStart w:id="20" w:name="_Toc484690614"/>
      <w:r w:rsidRPr="00706DF3">
        <w:rPr>
          <w:sz w:val="28"/>
        </w:rPr>
        <w:lastRenderedPageBreak/>
        <w:t>Credit</w:t>
      </w:r>
      <w:bookmarkEnd w:id="15"/>
      <w:r w:rsidR="003502C0">
        <w:rPr>
          <w:sz w:val="28"/>
        </w:rPr>
        <w:t>s</w:t>
      </w:r>
      <w:bookmarkEnd w:id="20"/>
    </w:p>
    <w:p w:rsidR="00372ECA" w:rsidRPr="00BF48B8" w:rsidRDefault="00372ECA" w:rsidP="00BF48B8">
      <w:pPr>
        <w:spacing w:before="720"/>
        <w:ind w:firstLine="357"/>
        <w:jc w:val="center"/>
        <w:rPr>
          <w:b/>
          <w:sz w:val="32"/>
        </w:rPr>
      </w:pPr>
      <w:r w:rsidRPr="00BF48B8">
        <w:rPr>
          <w:b/>
          <w:sz w:val="32"/>
        </w:rPr>
        <w:t>MD Softworks</w:t>
      </w:r>
    </w:p>
    <w:p w:rsidR="009202A0" w:rsidRPr="00BF48B8" w:rsidRDefault="009202A0" w:rsidP="008F1447">
      <w:pPr>
        <w:jc w:val="center"/>
        <w:rPr>
          <w:sz w:val="32"/>
        </w:rPr>
      </w:pPr>
      <w:r w:rsidRPr="00BF48B8">
        <w:rPr>
          <w:b/>
          <w:sz w:val="32"/>
        </w:rPr>
        <w:t>W</w:t>
      </w:r>
      <w:r w:rsidRPr="00BF48B8">
        <w:rPr>
          <w:sz w:val="32"/>
        </w:rPr>
        <w:t xml:space="preserve">indows </w:t>
      </w:r>
      <w:r w:rsidRPr="00BF48B8">
        <w:rPr>
          <w:b/>
          <w:sz w:val="32"/>
        </w:rPr>
        <w:t>A</w:t>
      </w:r>
      <w:r w:rsidRPr="00BF48B8">
        <w:rPr>
          <w:sz w:val="32"/>
        </w:rPr>
        <w:t xml:space="preserve">utomated </w:t>
      </w:r>
      <w:r w:rsidRPr="00BF48B8">
        <w:rPr>
          <w:b/>
          <w:sz w:val="32"/>
        </w:rPr>
        <w:t>S</w:t>
      </w:r>
      <w:r w:rsidRPr="00BF48B8">
        <w:rPr>
          <w:sz w:val="32"/>
        </w:rPr>
        <w:t>implifier</w:t>
      </w:r>
    </w:p>
    <w:p w:rsidR="0071582A" w:rsidRDefault="0071582A" w:rsidP="00733CAC">
      <w:pPr>
        <w:jc w:val="center"/>
      </w:pPr>
    </w:p>
    <w:p w:rsidR="00AC2D5B" w:rsidRDefault="00AC2D5B" w:rsidP="00733CAC">
      <w:pPr>
        <w:jc w:val="center"/>
      </w:pPr>
    </w:p>
    <w:p w:rsidR="00AC2D5B" w:rsidRDefault="00AC2D5B" w:rsidP="00733CAC">
      <w:pPr>
        <w:jc w:val="center"/>
      </w:pPr>
    </w:p>
    <w:p w:rsidR="0071582A" w:rsidRPr="00BF48B8" w:rsidRDefault="00980E3D" w:rsidP="00BF48B8">
      <w:pPr>
        <w:spacing w:line="360" w:lineRule="auto"/>
        <w:ind w:firstLine="357"/>
        <w:jc w:val="center"/>
        <w:rPr>
          <w:sz w:val="24"/>
        </w:rPr>
      </w:pPr>
      <w:r w:rsidRPr="00BF48B8">
        <w:rPr>
          <w:sz w:val="24"/>
        </w:rPr>
        <w:t>Application developed by</w:t>
      </w:r>
    </w:p>
    <w:p w:rsidR="00980E3D" w:rsidRPr="00BF48B8" w:rsidRDefault="00980E3D" w:rsidP="00BF48B8">
      <w:pPr>
        <w:ind w:firstLine="357"/>
        <w:jc w:val="center"/>
        <w:rPr>
          <w:b/>
          <w:sz w:val="24"/>
        </w:rPr>
      </w:pPr>
      <w:r w:rsidRPr="00BF48B8">
        <w:rPr>
          <w:b/>
          <w:sz w:val="24"/>
        </w:rPr>
        <w:t>Martin Niederl</w:t>
      </w:r>
    </w:p>
    <w:p w:rsidR="00980E3D" w:rsidRPr="00BF48B8" w:rsidRDefault="00980E3D" w:rsidP="00BF48B8">
      <w:pPr>
        <w:spacing w:line="360" w:lineRule="auto"/>
        <w:ind w:firstLine="357"/>
        <w:jc w:val="center"/>
        <w:rPr>
          <w:b/>
          <w:sz w:val="24"/>
        </w:rPr>
      </w:pPr>
      <w:r w:rsidRPr="00BF48B8">
        <w:rPr>
          <w:b/>
          <w:sz w:val="24"/>
        </w:rPr>
        <w:t>David Eilmsteiner</w:t>
      </w:r>
    </w:p>
    <w:p w:rsidR="00CA2F89" w:rsidRPr="00BF48B8" w:rsidRDefault="00AE19DC" w:rsidP="00BF48B8">
      <w:pPr>
        <w:spacing w:line="360" w:lineRule="auto"/>
        <w:ind w:firstLine="357"/>
        <w:jc w:val="center"/>
        <w:rPr>
          <w:sz w:val="24"/>
        </w:rPr>
      </w:pPr>
      <w:r w:rsidRPr="00BF48B8">
        <w:rPr>
          <w:sz w:val="24"/>
        </w:rPr>
        <w:t>a</w:t>
      </w:r>
      <w:r w:rsidR="00980E3D" w:rsidRPr="00BF48B8">
        <w:rPr>
          <w:sz w:val="24"/>
        </w:rPr>
        <w:t>s a School-Projec</w:t>
      </w:r>
      <w:r w:rsidRPr="00BF48B8">
        <w:rPr>
          <w:sz w:val="24"/>
        </w:rPr>
        <w:t>t in the year 2017</w:t>
      </w:r>
    </w:p>
    <w:p w:rsidR="00C37BAD" w:rsidRPr="00BF48B8" w:rsidRDefault="00C37BAD" w:rsidP="00BF48B8">
      <w:pPr>
        <w:spacing w:line="360" w:lineRule="auto"/>
        <w:ind w:firstLine="357"/>
        <w:jc w:val="center"/>
        <w:rPr>
          <w:sz w:val="24"/>
        </w:rPr>
      </w:pPr>
    </w:p>
    <w:p w:rsidR="005F0676" w:rsidRDefault="005F0676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444822" w:rsidRDefault="00444822" w:rsidP="00AE19DC">
      <w:pPr>
        <w:jc w:val="center"/>
      </w:pPr>
    </w:p>
    <w:p w:rsidR="00444822" w:rsidRDefault="00444822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EF278E" w:rsidRDefault="00EF278E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Default="00C869A7" w:rsidP="00AE19DC">
      <w:pPr>
        <w:jc w:val="center"/>
      </w:pPr>
    </w:p>
    <w:p w:rsidR="00C869A7" w:rsidRPr="007E7CDE" w:rsidRDefault="00C869A7" w:rsidP="00C869A7">
      <w:pPr>
        <w:spacing w:line="360" w:lineRule="auto"/>
        <w:ind w:firstLine="357"/>
        <w:jc w:val="center"/>
        <w:rPr>
          <w:sz w:val="20"/>
        </w:rPr>
      </w:pPr>
      <w:r w:rsidRPr="007E7CDE">
        <w:rPr>
          <w:sz w:val="20"/>
        </w:rPr>
        <w:t>Special Thanks to:</w:t>
      </w:r>
    </w:p>
    <w:p w:rsidR="00C869A7" w:rsidRPr="007E7CDE" w:rsidRDefault="00C869A7" w:rsidP="00C869A7">
      <w:pPr>
        <w:spacing w:line="360" w:lineRule="auto"/>
        <w:ind w:firstLine="357"/>
        <w:jc w:val="center"/>
        <w:rPr>
          <w:sz w:val="20"/>
        </w:rPr>
      </w:pPr>
      <w:r w:rsidRPr="007E7CDE">
        <w:rPr>
          <w:sz w:val="20"/>
        </w:rPr>
        <w:t>Christoph Thiel</w:t>
      </w:r>
    </w:p>
    <w:p w:rsidR="00C869A7" w:rsidRPr="007E7CDE" w:rsidRDefault="00C869A7" w:rsidP="00C869A7">
      <w:pPr>
        <w:spacing w:line="360" w:lineRule="auto"/>
        <w:ind w:firstLine="357"/>
        <w:jc w:val="center"/>
        <w:rPr>
          <w:sz w:val="20"/>
        </w:rPr>
      </w:pPr>
      <w:r w:rsidRPr="007E7CDE">
        <w:rPr>
          <w:sz w:val="20"/>
        </w:rPr>
        <w:t xml:space="preserve">Gabriel </w:t>
      </w:r>
      <w:proofErr w:type="spellStart"/>
      <w:r w:rsidRPr="007E7CDE">
        <w:rPr>
          <w:sz w:val="20"/>
        </w:rPr>
        <w:t>Krenn</w:t>
      </w:r>
      <w:proofErr w:type="spellEnd"/>
    </w:p>
    <w:p w:rsidR="00C869A7" w:rsidRPr="007E7CDE" w:rsidRDefault="00C869A7" w:rsidP="00C869A7">
      <w:pPr>
        <w:spacing w:line="360" w:lineRule="auto"/>
        <w:ind w:firstLine="357"/>
        <w:jc w:val="center"/>
        <w:rPr>
          <w:sz w:val="20"/>
        </w:rPr>
      </w:pPr>
      <w:r w:rsidRPr="007E7CDE">
        <w:rPr>
          <w:sz w:val="20"/>
        </w:rPr>
        <w:t xml:space="preserve">Florian </w:t>
      </w:r>
      <w:proofErr w:type="spellStart"/>
      <w:r w:rsidRPr="007E7CDE">
        <w:rPr>
          <w:sz w:val="20"/>
        </w:rPr>
        <w:t>Harwöck</w:t>
      </w:r>
      <w:proofErr w:type="spellEnd"/>
    </w:p>
    <w:p w:rsidR="00C869A7" w:rsidRPr="009202A0" w:rsidRDefault="00C869A7" w:rsidP="00AE19DC">
      <w:pPr>
        <w:jc w:val="center"/>
      </w:pPr>
    </w:p>
    <w:sectPr w:rsidR="00C869A7" w:rsidRPr="009202A0" w:rsidSect="00F4060C">
      <w:headerReference w:type="default" r:id="rId16"/>
      <w:type w:val="continuous"/>
      <w:pgSz w:w="12240" w:h="15840"/>
      <w:pgMar w:top="720" w:right="720" w:bottom="720" w:left="720" w:header="576" w:footer="36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7BA4" w:rsidRPr="00784785" w:rsidRDefault="00657BA4" w:rsidP="00784785">
      <w:pPr>
        <w:pStyle w:val="berschrift1"/>
        <w:spacing w:before="0"/>
        <w:rPr>
          <w:rFonts w:ascii="Arial" w:eastAsia="Times New Roman" w:hAnsi="Arial" w:cs="Times New Roman"/>
          <w:b w:val="0"/>
          <w:bCs w:val="0"/>
          <w:szCs w:val="20"/>
        </w:rPr>
      </w:pPr>
      <w:r>
        <w:separator/>
      </w:r>
    </w:p>
  </w:endnote>
  <w:endnote w:type="continuationSeparator" w:id="0">
    <w:p w:rsidR="00657BA4" w:rsidRPr="00784785" w:rsidRDefault="00657BA4" w:rsidP="00784785">
      <w:pPr>
        <w:pStyle w:val="berschrift1"/>
        <w:spacing w:before="0"/>
        <w:rPr>
          <w:rFonts w:ascii="Arial" w:eastAsia="Times New Roman" w:hAnsi="Arial" w:cs="Times New Roman"/>
          <w:b w:val="0"/>
          <w:bCs w:val="0"/>
          <w:szCs w:val="20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‚l‚r –¾’©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Frutiger 45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7BA4" w:rsidRPr="00784785" w:rsidRDefault="00657BA4" w:rsidP="00784785">
      <w:pPr>
        <w:pStyle w:val="berschrift1"/>
        <w:spacing w:before="0"/>
        <w:rPr>
          <w:rFonts w:ascii="Arial" w:eastAsia="Times New Roman" w:hAnsi="Arial" w:cs="Times New Roman"/>
          <w:b w:val="0"/>
          <w:bCs w:val="0"/>
          <w:szCs w:val="20"/>
        </w:rPr>
      </w:pPr>
      <w:r>
        <w:separator/>
      </w:r>
    </w:p>
  </w:footnote>
  <w:footnote w:type="continuationSeparator" w:id="0">
    <w:p w:rsidR="00657BA4" w:rsidRPr="00784785" w:rsidRDefault="00657BA4" w:rsidP="00784785">
      <w:pPr>
        <w:pStyle w:val="berschrift1"/>
        <w:spacing w:before="0"/>
        <w:rPr>
          <w:rFonts w:ascii="Arial" w:eastAsia="Times New Roman" w:hAnsi="Arial" w:cs="Times New Roman"/>
          <w:b w:val="0"/>
          <w:bCs w:val="0"/>
          <w:szCs w:val="20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6C80" w:rsidRPr="002B2137" w:rsidRDefault="00A56C80" w:rsidP="00A56C80">
    <w:pPr>
      <w:pStyle w:val="Kopfzeile"/>
      <w:jc w:val="right"/>
      <w:rPr>
        <w:color w:val="F2F2F2" w:themeColor="background1" w:themeShade="F2"/>
        <w:sz w:val="18"/>
        <w:szCs w:val="18"/>
      </w:rPr>
    </w:pPr>
    <w:r>
      <w:tab/>
    </w:r>
    <w:r>
      <w:tab/>
    </w:r>
    <w:r w:rsidRPr="002B2137">
      <w:rPr>
        <w:color w:val="F2F2F2" w:themeColor="background1" w:themeShade="F2"/>
        <w:sz w:val="18"/>
        <w:szCs w:val="18"/>
      </w:rPr>
      <w:t>Use at your own risk!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41785"/>
    <w:multiLevelType w:val="hybridMultilevel"/>
    <w:tmpl w:val="22BCD594"/>
    <w:lvl w:ilvl="0" w:tplc="0C07000F">
      <w:start w:val="1"/>
      <w:numFmt w:val="decimal"/>
      <w:lvlText w:val="%1."/>
      <w:lvlJc w:val="left"/>
      <w:pPr>
        <w:ind w:left="1080" w:hanging="360"/>
      </w:p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406DB"/>
    <w:multiLevelType w:val="hybridMultilevel"/>
    <w:tmpl w:val="63288B42"/>
    <w:lvl w:ilvl="0" w:tplc="68C85A66">
      <w:start w:val="1"/>
      <w:numFmt w:val="decimal"/>
      <w:lvlText w:val="%1."/>
      <w:lvlJc w:val="left"/>
      <w:pPr>
        <w:ind w:left="8844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924"/>
        </w:tabs>
        <w:ind w:left="992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0644"/>
        </w:tabs>
        <w:ind w:left="1064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1364"/>
        </w:tabs>
        <w:ind w:left="1136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12084"/>
        </w:tabs>
        <w:ind w:left="1208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804"/>
        </w:tabs>
        <w:ind w:left="1280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3524"/>
        </w:tabs>
        <w:ind w:left="1352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14244"/>
        </w:tabs>
        <w:ind w:left="1424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14964"/>
        </w:tabs>
        <w:ind w:left="14964" w:hanging="180"/>
      </w:pPr>
    </w:lvl>
  </w:abstractNum>
  <w:abstractNum w:abstractNumId="2" w15:restartNumberingAfterBreak="0">
    <w:nsid w:val="026638BE"/>
    <w:multiLevelType w:val="hybridMultilevel"/>
    <w:tmpl w:val="214E1F4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2C73D42"/>
    <w:multiLevelType w:val="hybridMultilevel"/>
    <w:tmpl w:val="EFC284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3D823D9"/>
    <w:multiLevelType w:val="hybridMultilevel"/>
    <w:tmpl w:val="40CEA0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36A17"/>
    <w:multiLevelType w:val="hybridMultilevel"/>
    <w:tmpl w:val="DD687B62"/>
    <w:lvl w:ilvl="0" w:tplc="3B26B0D6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FDC18DA"/>
    <w:multiLevelType w:val="hybridMultilevel"/>
    <w:tmpl w:val="C7E67AE6"/>
    <w:lvl w:ilvl="0" w:tplc="E73CAE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800" w:hanging="360"/>
      </w:pPr>
    </w:lvl>
    <w:lvl w:ilvl="2" w:tplc="0C07001B" w:tentative="1">
      <w:start w:val="1"/>
      <w:numFmt w:val="lowerRoman"/>
      <w:lvlText w:val="%3."/>
      <w:lvlJc w:val="right"/>
      <w:pPr>
        <w:ind w:left="2520" w:hanging="180"/>
      </w:pPr>
    </w:lvl>
    <w:lvl w:ilvl="3" w:tplc="0C07000F" w:tentative="1">
      <w:start w:val="1"/>
      <w:numFmt w:val="decimal"/>
      <w:lvlText w:val="%4."/>
      <w:lvlJc w:val="left"/>
      <w:pPr>
        <w:ind w:left="3240" w:hanging="360"/>
      </w:pPr>
    </w:lvl>
    <w:lvl w:ilvl="4" w:tplc="0C070019" w:tentative="1">
      <w:start w:val="1"/>
      <w:numFmt w:val="lowerLetter"/>
      <w:lvlText w:val="%5."/>
      <w:lvlJc w:val="left"/>
      <w:pPr>
        <w:ind w:left="3960" w:hanging="360"/>
      </w:pPr>
    </w:lvl>
    <w:lvl w:ilvl="5" w:tplc="0C07001B" w:tentative="1">
      <w:start w:val="1"/>
      <w:numFmt w:val="lowerRoman"/>
      <w:lvlText w:val="%6."/>
      <w:lvlJc w:val="right"/>
      <w:pPr>
        <w:ind w:left="4680" w:hanging="180"/>
      </w:pPr>
    </w:lvl>
    <w:lvl w:ilvl="6" w:tplc="0C07000F" w:tentative="1">
      <w:start w:val="1"/>
      <w:numFmt w:val="decimal"/>
      <w:lvlText w:val="%7."/>
      <w:lvlJc w:val="left"/>
      <w:pPr>
        <w:ind w:left="5400" w:hanging="360"/>
      </w:pPr>
    </w:lvl>
    <w:lvl w:ilvl="7" w:tplc="0C070019" w:tentative="1">
      <w:start w:val="1"/>
      <w:numFmt w:val="lowerLetter"/>
      <w:lvlText w:val="%8."/>
      <w:lvlJc w:val="left"/>
      <w:pPr>
        <w:ind w:left="6120" w:hanging="360"/>
      </w:pPr>
    </w:lvl>
    <w:lvl w:ilvl="8" w:tplc="0C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04B323A"/>
    <w:multiLevelType w:val="hybridMultilevel"/>
    <w:tmpl w:val="18F60524"/>
    <w:lvl w:ilvl="0" w:tplc="0C0EF830">
      <w:start w:val="1"/>
      <w:numFmt w:val="bullet"/>
      <w:lvlText w:val="­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B61D44"/>
    <w:multiLevelType w:val="hybridMultilevel"/>
    <w:tmpl w:val="16E6B6C0"/>
    <w:lvl w:ilvl="0" w:tplc="68C85A66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C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C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C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9" w15:restartNumberingAfterBreak="0">
    <w:nsid w:val="1AA26182"/>
    <w:multiLevelType w:val="hybridMultilevel"/>
    <w:tmpl w:val="59CC60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BAD03BC"/>
    <w:multiLevelType w:val="hybridMultilevel"/>
    <w:tmpl w:val="38047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F497253"/>
    <w:multiLevelType w:val="hybridMultilevel"/>
    <w:tmpl w:val="3300D5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26DE58D4"/>
    <w:multiLevelType w:val="hybridMultilevel"/>
    <w:tmpl w:val="05C84A50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1B2658"/>
    <w:multiLevelType w:val="hybridMultilevel"/>
    <w:tmpl w:val="4858AD1A"/>
    <w:lvl w:ilvl="0" w:tplc="3B26B0D6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B8B2D66"/>
    <w:multiLevelType w:val="hybridMultilevel"/>
    <w:tmpl w:val="B0649432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8C76F5"/>
    <w:multiLevelType w:val="hybridMultilevel"/>
    <w:tmpl w:val="B546E5F4"/>
    <w:lvl w:ilvl="0" w:tplc="3B26B0D6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29416DC"/>
    <w:multiLevelType w:val="hybridMultilevel"/>
    <w:tmpl w:val="4F8AE1B4"/>
    <w:lvl w:ilvl="0" w:tplc="5BCE4F1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506" w:hanging="360"/>
      </w:pPr>
    </w:lvl>
    <w:lvl w:ilvl="2" w:tplc="0C07001B" w:tentative="1">
      <w:start w:val="1"/>
      <w:numFmt w:val="lowerRoman"/>
      <w:lvlText w:val="%3."/>
      <w:lvlJc w:val="right"/>
      <w:pPr>
        <w:ind w:left="2226" w:hanging="180"/>
      </w:pPr>
    </w:lvl>
    <w:lvl w:ilvl="3" w:tplc="0C07000F" w:tentative="1">
      <w:start w:val="1"/>
      <w:numFmt w:val="decimal"/>
      <w:lvlText w:val="%4."/>
      <w:lvlJc w:val="left"/>
      <w:pPr>
        <w:ind w:left="2946" w:hanging="360"/>
      </w:pPr>
    </w:lvl>
    <w:lvl w:ilvl="4" w:tplc="0C070019" w:tentative="1">
      <w:start w:val="1"/>
      <w:numFmt w:val="lowerLetter"/>
      <w:lvlText w:val="%5."/>
      <w:lvlJc w:val="left"/>
      <w:pPr>
        <w:ind w:left="3666" w:hanging="360"/>
      </w:pPr>
    </w:lvl>
    <w:lvl w:ilvl="5" w:tplc="0C07001B" w:tentative="1">
      <w:start w:val="1"/>
      <w:numFmt w:val="lowerRoman"/>
      <w:lvlText w:val="%6."/>
      <w:lvlJc w:val="right"/>
      <w:pPr>
        <w:ind w:left="4386" w:hanging="180"/>
      </w:pPr>
    </w:lvl>
    <w:lvl w:ilvl="6" w:tplc="0C07000F" w:tentative="1">
      <w:start w:val="1"/>
      <w:numFmt w:val="decimal"/>
      <w:lvlText w:val="%7."/>
      <w:lvlJc w:val="left"/>
      <w:pPr>
        <w:ind w:left="5106" w:hanging="360"/>
      </w:pPr>
    </w:lvl>
    <w:lvl w:ilvl="7" w:tplc="0C070019" w:tentative="1">
      <w:start w:val="1"/>
      <w:numFmt w:val="lowerLetter"/>
      <w:lvlText w:val="%8."/>
      <w:lvlJc w:val="left"/>
      <w:pPr>
        <w:ind w:left="5826" w:hanging="360"/>
      </w:pPr>
    </w:lvl>
    <w:lvl w:ilvl="8" w:tplc="0C07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36966621"/>
    <w:multiLevelType w:val="hybridMultilevel"/>
    <w:tmpl w:val="9BEAFA6A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B1254F7"/>
    <w:multiLevelType w:val="hybridMultilevel"/>
    <w:tmpl w:val="B7E419BE"/>
    <w:lvl w:ilvl="0" w:tplc="F95AA1CE">
      <w:start w:val="1"/>
      <w:numFmt w:val="decimal"/>
      <w:pStyle w:val="Para1"/>
      <w:lvlText w:val="%1."/>
      <w:lvlJc w:val="left"/>
      <w:pPr>
        <w:ind w:left="360" w:hanging="360"/>
      </w:pPr>
      <w:rPr>
        <w:rFonts w:ascii="Calibri" w:eastAsia="Times New Roman" w:hAnsi="Calibri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C512C6C"/>
    <w:multiLevelType w:val="hybridMultilevel"/>
    <w:tmpl w:val="EE26D26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3CDE610B"/>
    <w:multiLevelType w:val="hybridMultilevel"/>
    <w:tmpl w:val="CB4A9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491CF8"/>
    <w:multiLevelType w:val="hybridMultilevel"/>
    <w:tmpl w:val="E398C2A6"/>
    <w:lvl w:ilvl="0" w:tplc="0486D938">
      <w:start w:val="1"/>
      <w:numFmt w:val="bullet"/>
      <w:pStyle w:val="PwCBullet3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07922E3"/>
    <w:multiLevelType w:val="hybridMultilevel"/>
    <w:tmpl w:val="4760A6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08F6BEA"/>
    <w:multiLevelType w:val="multilevel"/>
    <w:tmpl w:val="5FD87CB2"/>
    <w:lvl w:ilvl="0">
      <w:start w:val="1"/>
      <w:numFmt w:val="decimal"/>
      <w:pStyle w:val="ListNum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2321"/>
        </w:tabs>
        <w:ind w:left="2321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753"/>
        </w:tabs>
        <w:ind w:left="275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329"/>
        </w:tabs>
        <w:ind w:left="3257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049"/>
        </w:tabs>
        <w:ind w:left="3761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09"/>
        </w:tabs>
        <w:ind w:left="426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29"/>
        </w:tabs>
        <w:ind w:left="476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89"/>
        </w:tabs>
        <w:ind w:left="527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209"/>
        </w:tabs>
        <w:ind w:left="5849" w:hanging="1440"/>
      </w:pPr>
      <w:rPr>
        <w:rFonts w:hint="default"/>
      </w:rPr>
    </w:lvl>
  </w:abstractNum>
  <w:abstractNum w:abstractNumId="24" w15:restartNumberingAfterBreak="0">
    <w:nsid w:val="454B09AD"/>
    <w:multiLevelType w:val="hybridMultilevel"/>
    <w:tmpl w:val="11462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AC10FB5"/>
    <w:multiLevelType w:val="hybridMultilevel"/>
    <w:tmpl w:val="94B689A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5F5AE0"/>
    <w:multiLevelType w:val="hybridMultilevel"/>
    <w:tmpl w:val="CFC657A8"/>
    <w:lvl w:ilvl="0" w:tplc="8CAAD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6787FCB"/>
    <w:multiLevelType w:val="hybridMultilevel"/>
    <w:tmpl w:val="AE9C1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651083"/>
    <w:multiLevelType w:val="hybridMultilevel"/>
    <w:tmpl w:val="2DC676D6"/>
    <w:lvl w:ilvl="0" w:tplc="C0C8629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00"/>
        </w:tabs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40"/>
        </w:tabs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60"/>
        </w:tabs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80"/>
        </w:tabs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20"/>
        </w:tabs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180"/>
      </w:pPr>
    </w:lvl>
  </w:abstractNum>
  <w:abstractNum w:abstractNumId="29" w15:restartNumberingAfterBreak="0">
    <w:nsid w:val="672E0B92"/>
    <w:multiLevelType w:val="hybridMultilevel"/>
    <w:tmpl w:val="FDCAD254"/>
    <w:lvl w:ilvl="0" w:tplc="3B26B0D6">
      <w:start w:val="1"/>
      <w:numFmt w:val="decimal"/>
      <w:lvlText w:val="%1.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7307760"/>
    <w:multiLevelType w:val="hybridMultilevel"/>
    <w:tmpl w:val="E3FE0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67D36257"/>
    <w:multiLevelType w:val="hybridMultilevel"/>
    <w:tmpl w:val="F486415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2" w15:restartNumberingAfterBreak="0">
    <w:nsid w:val="69DE2A23"/>
    <w:multiLevelType w:val="hybridMultilevel"/>
    <w:tmpl w:val="98CA13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B17C30"/>
    <w:multiLevelType w:val="hybridMultilevel"/>
    <w:tmpl w:val="4BD4659E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6F8B079B"/>
    <w:multiLevelType w:val="hybridMultilevel"/>
    <w:tmpl w:val="5BBEF5D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9000F">
      <w:start w:val="1"/>
      <w:numFmt w:val="decimal"/>
      <w:lvlText w:val="%2.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5" w15:restartNumberingAfterBreak="0">
    <w:nsid w:val="71CB5859"/>
    <w:multiLevelType w:val="hybridMultilevel"/>
    <w:tmpl w:val="1872545C"/>
    <w:lvl w:ilvl="0" w:tplc="C0C86294">
      <w:start w:val="1"/>
      <w:numFmt w:val="decimal"/>
      <w:lvlText w:val="%1."/>
      <w:lvlJc w:val="left"/>
      <w:pPr>
        <w:tabs>
          <w:tab w:val="num" w:pos="480"/>
        </w:tabs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29B0779"/>
    <w:multiLevelType w:val="hybridMultilevel"/>
    <w:tmpl w:val="9990AE7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2C95AC5"/>
    <w:multiLevelType w:val="hybridMultilevel"/>
    <w:tmpl w:val="22568400"/>
    <w:lvl w:ilvl="0" w:tplc="0C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6207B34"/>
    <w:multiLevelType w:val="hybridMultilevel"/>
    <w:tmpl w:val="A0321F7E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39" w15:restartNumberingAfterBreak="0">
    <w:nsid w:val="79214AD0"/>
    <w:multiLevelType w:val="hybridMultilevel"/>
    <w:tmpl w:val="A33A6D42"/>
    <w:lvl w:ilvl="0" w:tplc="B7CE03E0">
      <w:start w:val="1"/>
      <w:numFmt w:val="bullet"/>
      <w:pStyle w:val="Lis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  <w:szCs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6"/>
  </w:num>
  <w:num w:numId="3">
    <w:abstractNumId w:val="21"/>
  </w:num>
  <w:num w:numId="4">
    <w:abstractNumId w:val="10"/>
  </w:num>
  <w:num w:numId="5">
    <w:abstractNumId w:val="24"/>
  </w:num>
  <w:num w:numId="6">
    <w:abstractNumId w:val="27"/>
  </w:num>
  <w:num w:numId="7">
    <w:abstractNumId w:val="20"/>
  </w:num>
  <w:num w:numId="8">
    <w:abstractNumId w:val="32"/>
  </w:num>
  <w:num w:numId="9">
    <w:abstractNumId w:val="38"/>
  </w:num>
  <w:num w:numId="10">
    <w:abstractNumId w:val="9"/>
  </w:num>
  <w:num w:numId="11">
    <w:abstractNumId w:val="22"/>
  </w:num>
  <w:num w:numId="12">
    <w:abstractNumId w:val="23"/>
  </w:num>
  <w:num w:numId="13">
    <w:abstractNumId w:val="8"/>
  </w:num>
  <w:num w:numId="14">
    <w:abstractNumId w:val="4"/>
  </w:num>
  <w:num w:numId="15">
    <w:abstractNumId w:val="13"/>
  </w:num>
  <w:num w:numId="16">
    <w:abstractNumId w:val="17"/>
  </w:num>
  <w:num w:numId="17">
    <w:abstractNumId w:val="14"/>
  </w:num>
  <w:num w:numId="18">
    <w:abstractNumId w:val="15"/>
  </w:num>
  <w:num w:numId="19">
    <w:abstractNumId w:val="29"/>
  </w:num>
  <w:num w:numId="20">
    <w:abstractNumId w:val="5"/>
  </w:num>
  <w:num w:numId="21">
    <w:abstractNumId w:val="33"/>
  </w:num>
  <w:num w:numId="22">
    <w:abstractNumId w:val="18"/>
  </w:num>
  <w:num w:numId="23">
    <w:abstractNumId w:val="34"/>
  </w:num>
  <w:num w:numId="24">
    <w:abstractNumId w:val="11"/>
  </w:num>
  <w:num w:numId="25">
    <w:abstractNumId w:val="19"/>
  </w:num>
  <w:num w:numId="26">
    <w:abstractNumId w:val="28"/>
  </w:num>
  <w:num w:numId="27">
    <w:abstractNumId w:val="1"/>
  </w:num>
  <w:num w:numId="28">
    <w:abstractNumId w:val="35"/>
  </w:num>
  <w:num w:numId="2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2"/>
  </w:num>
  <w:num w:numId="32">
    <w:abstractNumId w:val="39"/>
  </w:num>
  <w:num w:numId="33">
    <w:abstractNumId w:val="3"/>
  </w:num>
  <w:num w:numId="34">
    <w:abstractNumId w:val="37"/>
  </w:num>
  <w:num w:numId="35">
    <w:abstractNumId w:val="31"/>
  </w:num>
  <w:num w:numId="36">
    <w:abstractNumId w:val="0"/>
  </w:num>
  <w:num w:numId="37">
    <w:abstractNumId w:val="25"/>
  </w:num>
  <w:num w:numId="38">
    <w:abstractNumId w:val="36"/>
  </w:num>
  <w:num w:numId="39">
    <w:abstractNumId w:val="16"/>
  </w:num>
  <w:num w:numId="40">
    <w:abstractNumId w:val="12"/>
  </w:num>
  <w:num w:numId="41">
    <w:abstractNumId w:val="6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attachedTemplate r:id="rId1"/>
  <w:doNotTrackFormatting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792"/>
    <w:rsid w:val="000007A7"/>
    <w:rsid w:val="00001507"/>
    <w:rsid w:val="00002B3D"/>
    <w:rsid w:val="00002FC3"/>
    <w:rsid w:val="00003151"/>
    <w:rsid w:val="00004087"/>
    <w:rsid w:val="00004565"/>
    <w:rsid w:val="0000472E"/>
    <w:rsid w:val="0000629F"/>
    <w:rsid w:val="00011FB3"/>
    <w:rsid w:val="00014173"/>
    <w:rsid w:val="00020038"/>
    <w:rsid w:val="000200D8"/>
    <w:rsid w:val="000205C4"/>
    <w:rsid w:val="00023143"/>
    <w:rsid w:val="000244C3"/>
    <w:rsid w:val="00024C28"/>
    <w:rsid w:val="000254DD"/>
    <w:rsid w:val="000258CD"/>
    <w:rsid w:val="000270ED"/>
    <w:rsid w:val="00027436"/>
    <w:rsid w:val="00027FCE"/>
    <w:rsid w:val="000313D9"/>
    <w:rsid w:val="00032983"/>
    <w:rsid w:val="0003499E"/>
    <w:rsid w:val="000400C7"/>
    <w:rsid w:val="00040E90"/>
    <w:rsid w:val="00041A3E"/>
    <w:rsid w:val="00042634"/>
    <w:rsid w:val="00045847"/>
    <w:rsid w:val="000458D2"/>
    <w:rsid w:val="00052521"/>
    <w:rsid w:val="00054809"/>
    <w:rsid w:val="00055A7F"/>
    <w:rsid w:val="00060674"/>
    <w:rsid w:val="00060892"/>
    <w:rsid w:val="00060D65"/>
    <w:rsid w:val="00065CF3"/>
    <w:rsid w:val="0006640C"/>
    <w:rsid w:val="000679AC"/>
    <w:rsid w:val="0007143F"/>
    <w:rsid w:val="00073BFD"/>
    <w:rsid w:val="00074060"/>
    <w:rsid w:val="00074FD5"/>
    <w:rsid w:val="00075061"/>
    <w:rsid w:val="00075656"/>
    <w:rsid w:val="00075759"/>
    <w:rsid w:val="00077FF6"/>
    <w:rsid w:val="000803E6"/>
    <w:rsid w:val="00082B84"/>
    <w:rsid w:val="00082C05"/>
    <w:rsid w:val="00082EC3"/>
    <w:rsid w:val="00083B24"/>
    <w:rsid w:val="00085CD6"/>
    <w:rsid w:val="00086975"/>
    <w:rsid w:val="0008729B"/>
    <w:rsid w:val="00087679"/>
    <w:rsid w:val="00091838"/>
    <w:rsid w:val="00092BCD"/>
    <w:rsid w:val="00093767"/>
    <w:rsid w:val="0009416E"/>
    <w:rsid w:val="00094CBF"/>
    <w:rsid w:val="000971CE"/>
    <w:rsid w:val="000979FC"/>
    <w:rsid w:val="000A0BF7"/>
    <w:rsid w:val="000A0EDA"/>
    <w:rsid w:val="000A1922"/>
    <w:rsid w:val="000A26B4"/>
    <w:rsid w:val="000A34F1"/>
    <w:rsid w:val="000A45B9"/>
    <w:rsid w:val="000A7815"/>
    <w:rsid w:val="000B2256"/>
    <w:rsid w:val="000B3682"/>
    <w:rsid w:val="000B3B04"/>
    <w:rsid w:val="000B543E"/>
    <w:rsid w:val="000B649A"/>
    <w:rsid w:val="000B706A"/>
    <w:rsid w:val="000B78B9"/>
    <w:rsid w:val="000C2D23"/>
    <w:rsid w:val="000C461D"/>
    <w:rsid w:val="000C4935"/>
    <w:rsid w:val="000C6157"/>
    <w:rsid w:val="000D2D23"/>
    <w:rsid w:val="000D31BB"/>
    <w:rsid w:val="000D34C9"/>
    <w:rsid w:val="000D5718"/>
    <w:rsid w:val="000D5CC6"/>
    <w:rsid w:val="000D5D8D"/>
    <w:rsid w:val="000D646F"/>
    <w:rsid w:val="000D687E"/>
    <w:rsid w:val="000D69A3"/>
    <w:rsid w:val="000E04A5"/>
    <w:rsid w:val="000E140D"/>
    <w:rsid w:val="000E150E"/>
    <w:rsid w:val="000E174F"/>
    <w:rsid w:val="000E2729"/>
    <w:rsid w:val="000E2CAF"/>
    <w:rsid w:val="000E2FAD"/>
    <w:rsid w:val="000E72F7"/>
    <w:rsid w:val="000E7832"/>
    <w:rsid w:val="000F121A"/>
    <w:rsid w:val="000F1464"/>
    <w:rsid w:val="000F44CB"/>
    <w:rsid w:val="000F4F3E"/>
    <w:rsid w:val="000F56B4"/>
    <w:rsid w:val="000F5C4C"/>
    <w:rsid w:val="0010337D"/>
    <w:rsid w:val="001036F4"/>
    <w:rsid w:val="0010405B"/>
    <w:rsid w:val="00104DE2"/>
    <w:rsid w:val="00104E73"/>
    <w:rsid w:val="001051F7"/>
    <w:rsid w:val="001116A6"/>
    <w:rsid w:val="00113508"/>
    <w:rsid w:val="00114139"/>
    <w:rsid w:val="00115198"/>
    <w:rsid w:val="00115926"/>
    <w:rsid w:val="00121320"/>
    <w:rsid w:val="00121791"/>
    <w:rsid w:val="00123640"/>
    <w:rsid w:val="001237B5"/>
    <w:rsid w:val="00123E3E"/>
    <w:rsid w:val="00124CE6"/>
    <w:rsid w:val="001253AA"/>
    <w:rsid w:val="00125885"/>
    <w:rsid w:val="00125C97"/>
    <w:rsid w:val="001261FB"/>
    <w:rsid w:val="00126326"/>
    <w:rsid w:val="0013073A"/>
    <w:rsid w:val="00131796"/>
    <w:rsid w:val="00135594"/>
    <w:rsid w:val="00135E9A"/>
    <w:rsid w:val="001362AB"/>
    <w:rsid w:val="0013763B"/>
    <w:rsid w:val="001429BF"/>
    <w:rsid w:val="0014419E"/>
    <w:rsid w:val="0015065E"/>
    <w:rsid w:val="00156A64"/>
    <w:rsid w:val="00156D16"/>
    <w:rsid w:val="00160066"/>
    <w:rsid w:val="00161920"/>
    <w:rsid w:val="00164BDF"/>
    <w:rsid w:val="00164E15"/>
    <w:rsid w:val="00166F4A"/>
    <w:rsid w:val="00170166"/>
    <w:rsid w:val="00170CA1"/>
    <w:rsid w:val="00171652"/>
    <w:rsid w:val="00173F96"/>
    <w:rsid w:val="00174949"/>
    <w:rsid w:val="00174A32"/>
    <w:rsid w:val="001755DE"/>
    <w:rsid w:val="00180558"/>
    <w:rsid w:val="00186D13"/>
    <w:rsid w:val="00193C4B"/>
    <w:rsid w:val="00197241"/>
    <w:rsid w:val="001978B5"/>
    <w:rsid w:val="001A01A3"/>
    <w:rsid w:val="001A0AAE"/>
    <w:rsid w:val="001A29D5"/>
    <w:rsid w:val="001A36DC"/>
    <w:rsid w:val="001A3BE6"/>
    <w:rsid w:val="001A47F5"/>
    <w:rsid w:val="001A5C76"/>
    <w:rsid w:val="001B4CAB"/>
    <w:rsid w:val="001B544B"/>
    <w:rsid w:val="001B6E4B"/>
    <w:rsid w:val="001B71CC"/>
    <w:rsid w:val="001C0ACD"/>
    <w:rsid w:val="001C1382"/>
    <w:rsid w:val="001C1E29"/>
    <w:rsid w:val="001C3FD7"/>
    <w:rsid w:val="001C6FE2"/>
    <w:rsid w:val="001C75D3"/>
    <w:rsid w:val="001C7C07"/>
    <w:rsid w:val="001D00A5"/>
    <w:rsid w:val="001D0912"/>
    <w:rsid w:val="001D30F5"/>
    <w:rsid w:val="001D3200"/>
    <w:rsid w:val="001D3236"/>
    <w:rsid w:val="001D5E4F"/>
    <w:rsid w:val="001D7060"/>
    <w:rsid w:val="001E10FB"/>
    <w:rsid w:val="001E3A79"/>
    <w:rsid w:val="001E4389"/>
    <w:rsid w:val="001E50AE"/>
    <w:rsid w:val="001E5EE6"/>
    <w:rsid w:val="001E7FF7"/>
    <w:rsid w:val="001F247C"/>
    <w:rsid w:val="001F3BAA"/>
    <w:rsid w:val="001F5551"/>
    <w:rsid w:val="001F5BEE"/>
    <w:rsid w:val="002001E2"/>
    <w:rsid w:val="002008FE"/>
    <w:rsid w:val="00205264"/>
    <w:rsid w:val="00206812"/>
    <w:rsid w:val="00211090"/>
    <w:rsid w:val="0021233D"/>
    <w:rsid w:val="00212D4F"/>
    <w:rsid w:val="00215A2B"/>
    <w:rsid w:val="002167B2"/>
    <w:rsid w:val="0021769F"/>
    <w:rsid w:val="00220C32"/>
    <w:rsid w:val="002211E4"/>
    <w:rsid w:val="00224EF8"/>
    <w:rsid w:val="002308B8"/>
    <w:rsid w:val="00233E4A"/>
    <w:rsid w:val="00237885"/>
    <w:rsid w:val="00241601"/>
    <w:rsid w:val="00241BDA"/>
    <w:rsid w:val="00241D89"/>
    <w:rsid w:val="00245F0B"/>
    <w:rsid w:val="00247362"/>
    <w:rsid w:val="00247ABF"/>
    <w:rsid w:val="00247FBB"/>
    <w:rsid w:val="00252710"/>
    <w:rsid w:val="00252CD9"/>
    <w:rsid w:val="00252E5F"/>
    <w:rsid w:val="00255934"/>
    <w:rsid w:val="00270973"/>
    <w:rsid w:val="00272896"/>
    <w:rsid w:val="00272E62"/>
    <w:rsid w:val="0027333A"/>
    <w:rsid w:val="002772D2"/>
    <w:rsid w:val="00283DC1"/>
    <w:rsid w:val="00283E2E"/>
    <w:rsid w:val="00290CB2"/>
    <w:rsid w:val="00292895"/>
    <w:rsid w:val="00292C89"/>
    <w:rsid w:val="00294F51"/>
    <w:rsid w:val="00295EDE"/>
    <w:rsid w:val="00296C37"/>
    <w:rsid w:val="002A1420"/>
    <w:rsid w:val="002A17EC"/>
    <w:rsid w:val="002A2651"/>
    <w:rsid w:val="002A2B3B"/>
    <w:rsid w:val="002A306C"/>
    <w:rsid w:val="002A74FE"/>
    <w:rsid w:val="002B079B"/>
    <w:rsid w:val="002B11E2"/>
    <w:rsid w:val="002B1D29"/>
    <w:rsid w:val="002B2137"/>
    <w:rsid w:val="002B28F3"/>
    <w:rsid w:val="002B377A"/>
    <w:rsid w:val="002B39DB"/>
    <w:rsid w:val="002C2017"/>
    <w:rsid w:val="002C36CF"/>
    <w:rsid w:val="002C3B2A"/>
    <w:rsid w:val="002C447C"/>
    <w:rsid w:val="002C59CC"/>
    <w:rsid w:val="002C5FEF"/>
    <w:rsid w:val="002C7DE3"/>
    <w:rsid w:val="002D08BB"/>
    <w:rsid w:val="002D08CA"/>
    <w:rsid w:val="002D2229"/>
    <w:rsid w:val="002D4D88"/>
    <w:rsid w:val="002D6755"/>
    <w:rsid w:val="002E01CA"/>
    <w:rsid w:val="002E14DC"/>
    <w:rsid w:val="002E17E8"/>
    <w:rsid w:val="002E1FC0"/>
    <w:rsid w:val="002E2991"/>
    <w:rsid w:val="002E3B4A"/>
    <w:rsid w:val="002E512E"/>
    <w:rsid w:val="002E5C3D"/>
    <w:rsid w:val="002F2AEB"/>
    <w:rsid w:val="002F2DF6"/>
    <w:rsid w:val="002F3D34"/>
    <w:rsid w:val="002F6031"/>
    <w:rsid w:val="00302AA6"/>
    <w:rsid w:val="00304144"/>
    <w:rsid w:val="003043B0"/>
    <w:rsid w:val="003064BB"/>
    <w:rsid w:val="003068CD"/>
    <w:rsid w:val="00306ABC"/>
    <w:rsid w:val="0031109D"/>
    <w:rsid w:val="00313F55"/>
    <w:rsid w:val="003146CC"/>
    <w:rsid w:val="003173C8"/>
    <w:rsid w:val="00317F60"/>
    <w:rsid w:val="00320AB1"/>
    <w:rsid w:val="00321FAB"/>
    <w:rsid w:val="00323BC8"/>
    <w:rsid w:val="00324F3E"/>
    <w:rsid w:val="00330F0A"/>
    <w:rsid w:val="00331760"/>
    <w:rsid w:val="00331D1E"/>
    <w:rsid w:val="00332D58"/>
    <w:rsid w:val="003350AA"/>
    <w:rsid w:val="00336B7E"/>
    <w:rsid w:val="00337394"/>
    <w:rsid w:val="00337C6E"/>
    <w:rsid w:val="00340BCD"/>
    <w:rsid w:val="00341AAB"/>
    <w:rsid w:val="003420C9"/>
    <w:rsid w:val="0034536B"/>
    <w:rsid w:val="00345B1D"/>
    <w:rsid w:val="00345D8A"/>
    <w:rsid w:val="00347904"/>
    <w:rsid w:val="003502C0"/>
    <w:rsid w:val="00350E96"/>
    <w:rsid w:val="003531EC"/>
    <w:rsid w:val="00353351"/>
    <w:rsid w:val="00353EFF"/>
    <w:rsid w:val="00361E03"/>
    <w:rsid w:val="00361E7B"/>
    <w:rsid w:val="00362581"/>
    <w:rsid w:val="00362AE8"/>
    <w:rsid w:val="00365893"/>
    <w:rsid w:val="00366474"/>
    <w:rsid w:val="00367BAC"/>
    <w:rsid w:val="00367BBF"/>
    <w:rsid w:val="003712BA"/>
    <w:rsid w:val="00371898"/>
    <w:rsid w:val="003729C7"/>
    <w:rsid w:val="00372ECA"/>
    <w:rsid w:val="003757A6"/>
    <w:rsid w:val="00375907"/>
    <w:rsid w:val="003773AA"/>
    <w:rsid w:val="00383011"/>
    <w:rsid w:val="00384C90"/>
    <w:rsid w:val="00385D22"/>
    <w:rsid w:val="003912A6"/>
    <w:rsid w:val="003918DF"/>
    <w:rsid w:val="0039482B"/>
    <w:rsid w:val="003970DB"/>
    <w:rsid w:val="003973FA"/>
    <w:rsid w:val="00397F32"/>
    <w:rsid w:val="003A5211"/>
    <w:rsid w:val="003B0210"/>
    <w:rsid w:val="003B05D2"/>
    <w:rsid w:val="003B06E5"/>
    <w:rsid w:val="003B0750"/>
    <w:rsid w:val="003B0FFA"/>
    <w:rsid w:val="003B13B4"/>
    <w:rsid w:val="003B24CA"/>
    <w:rsid w:val="003C0F9C"/>
    <w:rsid w:val="003C28EA"/>
    <w:rsid w:val="003C2914"/>
    <w:rsid w:val="003C30F8"/>
    <w:rsid w:val="003C4C12"/>
    <w:rsid w:val="003C52B6"/>
    <w:rsid w:val="003D0801"/>
    <w:rsid w:val="003D0FD2"/>
    <w:rsid w:val="003D2F1F"/>
    <w:rsid w:val="003D6078"/>
    <w:rsid w:val="003D6DA4"/>
    <w:rsid w:val="003E0087"/>
    <w:rsid w:val="003E0599"/>
    <w:rsid w:val="003E3BB6"/>
    <w:rsid w:val="003E4BC0"/>
    <w:rsid w:val="003E55F4"/>
    <w:rsid w:val="003E6074"/>
    <w:rsid w:val="003E68BB"/>
    <w:rsid w:val="003F01FA"/>
    <w:rsid w:val="003F025B"/>
    <w:rsid w:val="003F27A4"/>
    <w:rsid w:val="003F30D7"/>
    <w:rsid w:val="003F33A3"/>
    <w:rsid w:val="003F3976"/>
    <w:rsid w:val="003F4D37"/>
    <w:rsid w:val="003F501B"/>
    <w:rsid w:val="003F5497"/>
    <w:rsid w:val="004014F7"/>
    <w:rsid w:val="00402943"/>
    <w:rsid w:val="00402E6A"/>
    <w:rsid w:val="00405016"/>
    <w:rsid w:val="004055D2"/>
    <w:rsid w:val="00415B81"/>
    <w:rsid w:val="00416019"/>
    <w:rsid w:val="004176BF"/>
    <w:rsid w:val="00420EA0"/>
    <w:rsid w:val="004221BE"/>
    <w:rsid w:val="004221F0"/>
    <w:rsid w:val="00424102"/>
    <w:rsid w:val="004245C6"/>
    <w:rsid w:val="004258EF"/>
    <w:rsid w:val="00425EE8"/>
    <w:rsid w:val="00426BF5"/>
    <w:rsid w:val="00426C15"/>
    <w:rsid w:val="00430C70"/>
    <w:rsid w:val="00430D3E"/>
    <w:rsid w:val="00433E8A"/>
    <w:rsid w:val="004341B1"/>
    <w:rsid w:val="0043476E"/>
    <w:rsid w:val="00437859"/>
    <w:rsid w:val="00437F37"/>
    <w:rsid w:val="004410CD"/>
    <w:rsid w:val="00441DA8"/>
    <w:rsid w:val="00442806"/>
    <w:rsid w:val="00443343"/>
    <w:rsid w:val="00444822"/>
    <w:rsid w:val="00444CCB"/>
    <w:rsid w:val="00444CFE"/>
    <w:rsid w:val="004452E1"/>
    <w:rsid w:val="00450125"/>
    <w:rsid w:val="0045550C"/>
    <w:rsid w:val="00460C0F"/>
    <w:rsid w:val="00464C6D"/>
    <w:rsid w:val="00467D0F"/>
    <w:rsid w:val="00467DD8"/>
    <w:rsid w:val="004708CB"/>
    <w:rsid w:val="004712F7"/>
    <w:rsid w:val="00472080"/>
    <w:rsid w:val="00473A3A"/>
    <w:rsid w:val="00474610"/>
    <w:rsid w:val="00474A12"/>
    <w:rsid w:val="00480DA7"/>
    <w:rsid w:val="0048174F"/>
    <w:rsid w:val="00482484"/>
    <w:rsid w:val="00483672"/>
    <w:rsid w:val="00485A30"/>
    <w:rsid w:val="00486D78"/>
    <w:rsid w:val="004877D9"/>
    <w:rsid w:val="004924E2"/>
    <w:rsid w:val="00497DEE"/>
    <w:rsid w:val="00497E71"/>
    <w:rsid w:val="004A03C4"/>
    <w:rsid w:val="004A1C9B"/>
    <w:rsid w:val="004A2430"/>
    <w:rsid w:val="004A36DA"/>
    <w:rsid w:val="004A4632"/>
    <w:rsid w:val="004A46F2"/>
    <w:rsid w:val="004A5D5E"/>
    <w:rsid w:val="004A72F9"/>
    <w:rsid w:val="004A77F0"/>
    <w:rsid w:val="004B2E01"/>
    <w:rsid w:val="004B3208"/>
    <w:rsid w:val="004B3381"/>
    <w:rsid w:val="004B3F17"/>
    <w:rsid w:val="004B6B62"/>
    <w:rsid w:val="004B6B77"/>
    <w:rsid w:val="004B73AC"/>
    <w:rsid w:val="004B753B"/>
    <w:rsid w:val="004B7A34"/>
    <w:rsid w:val="004C1B1D"/>
    <w:rsid w:val="004C3309"/>
    <w:rsid w:val="004C38B7"/>
    <w:rsid w:val="004C38E4"/>
    <w:rsid w:val="004D1AB3"/>
    <w:rsid w:val="004D1B8A"/>
    <w:rsid w:val="004D4588"/>
    <w:rsid w:val="004D75AA"/>
    <w:rsid w:val="004D7ED1"/>
    <w:rsid w:val="004E02D8"/>
    <w:rsid w:val="004E0DEF"/>
    <w:rsid w:val="004E1546"/>
    <w:rsid w:val="004E1E7C"/>
    <w:rsid w:val="004E5E40"/>
    <w:rsid w:val="004E79BC"/>
    <w:rsid w:val="004E7A01"/>
    <w:rsid w:val="004F109A"/>
    <w:rsid w:val="004F1E25"/>
    <w:rsid w:val="004F2FD2"/>
    <w:rsid w:val="004F40FE"/>
    <w:rsid w:val="004F4425"/>
    <w:rsid w:val="00500071"/>
    <w:rsid w:val="005008A8"/>
    <w:rsid w:val="005009D3"/>
    <w:rsid w:val="00500AEF"/>
    <w:rsid w:val="00503922"/>
    <w:rsid w:val="00503CFE"/>
    <w:rsid w:val="0050570F"/>
    <w:rsid w:val="00513713"/>
    <w:rsid w:val="00514456"/>
    <w:rsid w:val="0051460D"/>
    <w:rsid w:val="00516409"/>
    <w:rsid w:val="00517F3E"/>
    <w:rsid w:val="0052076B"/>
    <w:rsid w:val="005212EE"/>
    <w:rsid w:val="0052427A"/>
    <w:rsid w:val="0052487A"/>
    <w:rsid w:val="00526FB5"/>
    <w:rsid w:val="00527ECB"/>
    <w:rsid w:val="0053183B"/>
    <w:rsid w:val="00532114"/>
    <w:rsid w:val="005329BF"/>
    <w:rsid w:val="0053328A"/>
    <w:rsid w:val="00536508"/>
    <w:rsid w:val="0054050D"/>
    <w:rsid w:val="00540540"/>
    <w:rsid w:val="00540693"/>
    <w:rsid w:val="00540A7E"/>
    <w:rsid w:val="005422D3"/>
    <w:rsid w:val="00546CDD"/>
    <w:rsid w:val="005501A3"/>
    <w:rsid w:val="00550268"/>
    <w:rsid w:val="005503D8"/>
    <w:rsid w:val="00556871"/>
    <w:rsid w:val="00557A31"/>
    <w:rsid w:val="005609CF"/>
    <w:rsid w:val="00560BA8"/>
    <w:rsid w:val="0056507A"/>
    <w:rsid w:val="00567BEA"/>
    <w:rsid w:val="00567F87"/>
    <w:rsid w:val="005703E9"/>
    <w:rsid w:val="005720D1"/>
    <w:rsid w:val="005751E6"/>
    <w:rsid w:val="00575614"/>
    <w:rsid w:val="005778BB"/>
    <w:rsid w:val="00577DC3"/>
    <w:rsid w:val="00580DEF"/>
    <w:rsid w:val="00581787"/>
    <w:rsid w:val="00581931"/>
    <w:rsid w:val="0058195B"/>
    <w:rsid w:val="00582918"/>
    <w:rsid w:val="00582A26"/>
    <w:rsid w:val="00583648"/>
    <w:rsid w:val="00584431"/>
    <w:rsid w:val="00584B2C"/>
    <w:rsid w:val="00585B13"/>
    <w:rsid w:val="00592F41"/>
    <w:rsid w:val="00594DA4"/>
    <w:rsid w:val="005A0734"/>
    <w:rsid w:val="005A0E21"/>
    <w:rsid w:val="005A1A51"/>
    <w:rsid w:val="005A3353"/>
    <w:rsid w:val="005A3A4F"/>
    <w:rsid w:val="005A5978"/>
    <w:rsid w:val="005A64CA"/>
    <w:rsid w:val="005B04F5"/>
    <w:rsid w:val="005B2070"/>
    <w:rsid w:val="005B4E27"/>
    <w:rsid w:val="005B5247"/>
    <w:rsid w:val="005B5309"/>
    <w:rsid w:val="005B5EED"/>
    <w:rsid w:val="005C57C2"/>
    <w:rsid w:val="005C5E6D"/>
    <w:rsid w:val="005C6D1F"/>
    <w:rsid w:val="005D0273"/>
    <w:rsid w:val="005D162E"/>
    <w:rsid w:val="005D2755"/>
    <w:rsid w:val="005D329E"/>
    <w:rsid w:val="005D397B"/>
    <w:rsid w:val="005D460E"/>
    <w:rsid w:val="005D67C6"/>
    <w:rsid w:val="005E06C3"/>
    <w:rsid w:val="005E173D"/>
    <w:rsid w:val="005E1957"/>
    <w:rsid w:val="005E1C51"/>
    <w:rsid w:val="005E2850"/>
    <w:rsid w:val="005E30B3"/>
    <w:rsid w:val="005E3249"/>
    <w:rsid w:val="005E46E7"/>
    <w:rsid w:val="005E47B1"/>
    <w:rsid w:val="005E78B1"/>
    <w:rsid w:val="005E797F"/>
    <w:rsid w:val="005F0676"/>
    <w:rsid w:val="005F0908"/>
    <w:rsid w:val="005F114E"/>
    <w:rsid w:val="005F20F2"/>
    <w:rsid w:val="006000F9"/>
    <w:rsid w:val="006008B6"/>
    <w:rsid w:val="0060391B"/>
    <w:rsid w:val="00603F42"/>
    <w:rsid w:val="00611C0D"/>
    <w:rsid w:val="00611E06"/>
    <w:rsid w:val="0061477B"/>
    <w:rsid w:val="006176DD"/>
    <w:rsid w:val="006211FE"/>
    <w:rsid w:val="00621EE9"/>
    <w:rsid w:val="00623302"/>
    <w:rsid w:val="00624366"/>
    <w:rsid w:val="00626957"/>
    <w:rsid w:val="006275F2"/>
    <w:rsid w:val="00630F35"/>
    <w:rsid w:val="00632442"/>
    <w:rsid w:val="006338A1"/>
    <w:rsid w:val="00634B1F"/>
    <w:rsid w:val="00636B3D"/>
    <w:rsid w:val="00636BAB"/>
    <w:rsid w:val="006374BD"/>
    <w:rsid w:val="0064394F"/>
    <w:rsid w:val="00645287"/>
    <w:rsid w:val="0064534B"/>
    <w:rsid w:val="00652F67"/>
    <w:rsid w:val="00654249"/>
    <w:rsid w:val="00655162"/>
    <w:rsid w:val="00655196"/>
    <w:rsid w:val="00655983"/>
    <w:rsid w:val="00657BA4"/>
    <w:rsid w:val="00661356"/>
    <w:rsid w:val="00662711"/>
    <w:rsid w:val="00662D0B"/>
    <w:rsid w:val="006656B6"/>
    <w:rsid w:val="00673446"/>
    <w:rsid w:val="0067392E"/>
    <w:rsid w:val="00674313"/>
    <w:rsid w:val="00675116"/>
    <w:rsid w:val="00675208"/>
    <w:rsid w:val="00677208"/>
    <w:rsid w:val="00677306"/>
    <w:rsid w:val="00677ECB"/>
    <w:rsid w:val="00681D65"/>
    <w:rsid w:val="00684125"/>
    <w:rsid w:val="00685163"/>
    <w:rsid w:val="006855B3"/>
    <w:rsid w:val="00685B76"/>
    <w:rsid w:val="00692C6B"/>
    <w:rsid w:val="006966F8"/>
    <w:rsid w:val="006A1CB8"/>
    <w:rsid w:val="006A236F"/>
    <w:rsid w:val="006A362E"/>
    <w:rsid w:val="006A3B69"/>
    <w:rsid w:val="006A4536"/>
    <w:rsid w:val="006B0390"/>
    <w:rsid w:val="006B2170"/>
    <w:rsid w:val="006B273C"/>
    <w:rsid w:val="006B289B"/>
    <w:rsid w:val="006B5DBF"/>
    <w:rsid w:val="006B6BC6"/>
    <w:rsid w:val="006C4AB6"/>
    <w:rsid w:val="006C4CE1"/>
    <w:rsid w:val="006C4DC4"/>
    <w:rsid w:val="006D05B1"/>
    <w:rsid w:val="006D0C1C"/>
    <w:rsid w:val="006D16F7"/>
    <w:rsid w:val="006D286F"/>
    <w:rsid w:val="006D3F25"/>
    <w:rsid w:val="006D671F"/>
    <w:rsid w:val="006E0A15"/>
    <w:rsid w:val="006E487C"/>
    <w:rsid w:val="006E5BC1"/>
    <w:rsid w:val="006F0065"/>
    <w:rsid w:val="006F0D86"/>
    <w:rsid w:val="006F1080"/>
    <w:rsid w:val="006F3BBB"/>
    <w:rsid w:val="006F7D13"/>
    <w:rsid w:val="00704442"/>
    <w:rsid w:val="00704B02"/>
    <w:rsid w:val="00705177"/>
    <w:rsid w:val="00705EBE"/>
    <w:rsid w:val="0070629E"/>
    <w:rsid w:val="00706DF3"/>
    <w:rsid w:val="007079CF"/>
    <w:rsid w:val="007102F3"/>
    <w:rsid w:val="007106A5"/>
    <w:rsid w:val="00712575"/>
    <w:rsid w:val="00712FAF"/>
    <w:rsid w:val="0071465D"/>
    <w:rsid w:val="007157AD"/>
    <w:rsid w:val="0071582A"/>
    <w:rsid w:val="00715E2D"/>
    <w:rsid w:val="00715EF2"/>
    <w:rsid w:val="007175EB"/>
    <w:rsid w:val="00717EB2"/>
    <w:rsid w:val="007227B7"/>
    <w:rsid w:val="00723CDD"/>
    <w:rsid w:val="00725309"/>
    <w:rsid w:val="00726B78"/>
    <w:rsid w:val="007277F9"/>
    <w:rsid w:val="0072781D"/>
    <w:rsid w:val="00732C2C"/>
    <w:rsid w:val="00733879"/>
    <w:rsid w:val="00733CAC"/>
    <w:rsid w:val="00734E42"/>
    <w:rsid w:val="00737FC0"/>
    <w:rsid w:val="007409F6"/>
    <w:rsid w:val="0074131D"/>
    <w:rsid w:val="0074541B"/>
    <w:rsid w:val="007474DE"/>
    <w:rsid w:val="007476FD"/>
    <w:rsid w:val="00755EBF"/>
    <w:rsid w:val="00757297"/>
    <w:rsid w:val="00760D48"/>
    <w:rsid w:val="007611C9"/>
    <w:rsid w:val="00761940"/>
    <w:rsid w:val="007620AF"/>
    <w:rsid w:val="00765942"/>
    <w:rsid w:val="00770102"/>
    <w:rsid w:val="0077145D"/>
    <w:rsid w:val="00776A70"/>
    <w:rsid w:val="007771C4"/>
    <w:rsid w:val="007805DA"/>
    <w:rsid w:val="00780635"/>
    <w:rsid w:val="00780BB7"/>
    <w:rsid w:val="00781A01"/>
    <w:rsid w:val="00782D52"/>
    <w:rsid w:val="00782E21"/>
    <w:rsid w:val="00784785"/>
    <w:rsid w:val="00787E99"/>
    <w:rsid w:val="00790AB5"/>
    <w:rsid w:val="00791DD5"/>
    <w:rsid w:val="00792C22"/>
    <w:rsid w:val="00796648"/>
    <w:rsid w:val="007969D1"/>
    <w:rsid w:val="00797602"/>
    <w:rsid w:val="007A2689"/>
    <w:rsid w:val="007B0405"/>
    <w:rsid w:val="007B1891"/>
    <w:rsid w:val="007B1C77"/>
    <w:rsid w:val="007B21B1"/>
    <w:rsid w:val="007B6F35"/>
    <w:rsid w:val="007B79C4"/>
    <w:rsid w:val="007B7C46"/>
    <w:rsid w:val="007C1849"/>
    <w:rsid w:val="007C5892"/>
    <w:rsid w:val="007C5C1D"/>
    <w:rsid w:val="007C5DF1"/>
    <w:rsid w:val="007C6B48"/>
    <w:rsid w:val="007D073D"/>
    <w:rsid w:val="007D5A4F"/>
    <w:rsid w:val="007D7A10"/>
    <w:rsid w:val="007E222C"/>
    <w:rsid w:val="007E367E"/>
    <w:rsid w:val="007E36A2"/>
    <w:rsid w:val="007E3C14"/>
    <w:rsid w:val="007E40DD"/>
    <w:rsid w:val="007E69D8"/>
    <w:rsid w:val="007E6FE2"/>
    <w:rsid w:val="007E7B27"/>
    <w:rsid w:val="007F21B9"/>
    <w:rsid w:val="007F2EC5"/>
    <w:rsid w:val="007F2FA9"/>
    <w:rsid w:val="007F37DC"/>
    <w:rsid w:val="007F4CE6"/>
    <w:rsid w:val="007F5BD1"/>
    <w:rsid w:val="008060AD"/>
    <w:rsid w:val="00807C37"/>
    <w:rsid w:val="00811434"/>
    <w:rsid w:val="00812E21"/>
    <w:rsid w:val="00812FEA"/>
    <w:rsid w:val="00813280"/>
    <w:rsid w:val="00814D0C"/>
    <w:rsid w:val="00814D26"/>
    <w:rsid w:val="00815CD3"/>
    <w:rsid w:val="00816865"/>
    <w:rsid w:val="00816FCC"/>
    <w:rsid w:val="00817D1D"/>
    <w:rsid w:val="00820487"/>
    <w:rsid w:val="008214FB"/>
    <w:rsid w:val="00822BA5"/>
    <w:rsid w:val="00823D65"/>
    <w:rsid w:val="00824A4E"/>
    <w:rsid w:val="00824D88"/>
    <w:rsid w:val="008258E3"/>
    <w:rsid w:val="00825CF6"/>
    <w:rsid w:val="00826F34"/>
    <w:rsid w:val="00832543"/>
    <w:rsid w:val="00834A47"/>
    <w:rsid w:val="00835175"/>
    <w:rsid w:val="00840526"/>
    <w:rsid w:val="00840530"/>
    <w:rsid w:val="00843CB1"/>
    <w:rsid w:val="00843F09"/>
    <w:rsid w:val="008441B2"/>
    <w:rsid w:val="0084426E"/>
    <w:rsid w:val="00844E4C"/>
    <w:rsid w:val="00845299"/>
    <w:rsid w:val="00846343"/>
    <w:rsid w:val="0084782F"/>
    <w:rsid w:val="008514CC"/>
    <w:rsid w:val="00851779"/>
    <w:rsid w:val="00851D4C"/>
    <w:rsid w:val="00852294"/>
    <w:rsid w:val="0085497B"/>
    <w:rsid w:val="008575B1"/>
    <w:rsid w:val="0086123D"/>
    <w:rsid w:val="00862291"/>
    <w:rsid w:val="00862AC5"/>
    <w:rsid w:val="0086443F"/>
    <w:rsid w:val="0086648D"/>
    <w:rsid w:val="00870060"/>
    <w:rsid w:val="0087185C"/>
    <w:rsid w:val="00871CA7"/>
    <w:rsid w:val="00872742"/>
    <w:rsid w:val="00873D1A"/>
    <w:rsid w:val="008742C1"/>
    <w:rsid w:val="0087755E"/>
    <w:rsid w:val="0088042F"/>
    <w:rsid w:val="0089035C"/>
    <w:rsid w:val="0089154F"/>
    <w:rsid w:val="008941D6"/>
    <w:rsid w:val="0089464D"/>
    <w:rsid w:val="008948F8"/>
    <w:rsid w:val="00896DB2"/>
    <w:rsid w:val="008A1684"/>
    <w:rsid w:val="008A5C51"/>
    <w:rsid w:val="008A5DC2"/>
    <w:rsid w:val="008B0E6E"/>
    <w:rsid w:val="008B357E"/>
    <w:rsid w:val="008B3C69"/>
    <w:rsid w:val="008B59C1"/>
    <w:rsid w:val="008C113C"/>
    <w:rsid w:val="008C12B9"/>
    <w:rsid w:val="008C322A"/>
    <w:rsid w:val="008C45B6"/>
    <w:rsid w:val="008C4677"/>
    <w:rsid w:val="008C58EF"/>
    <w:rsid w:val="008C7F6B"/>
    <w:rsid w:val="008D093E"/>
    <w:rsid w:val="008D205C"/>
    <w:rsid w:val="008D21B7"/>
    <w:rsid w:val="008D3523"/>
    <w:rsid w:val="008D3D61"/>
    <w:rsid w:val="008D4F76"/>
    <w:rsid w:val="008D7246"/>
    <w:rsid w:val="008D7F01"/>
    <w:rsid w:val="008E4675"/>
    <w:rsid w:val="008E4C3A"/>
    <w:rsid w:val="008E641A"/>
    <w:rsid w:val="008E665D"/>
    <w:rsid w:val="008E6BC4"/>
    <w:rsid w:val="008E6F66"/>
    <w:rsid w:val="008E731A"/>
    <w:rsid w:val="008F1447"/>
    <w:rsid w:val="008F16E7"/>
    <w:rsid w:val="008F3604"/>
    <w:rsid w:val="008F5C20"/>
    <w:rsid w:val="008F72F8"/>
    <w:rsid w:val="008F75DE"/>
    <w:rsid w:val="0090236D"/>
    <w:rsid w:val="009028F9"/>
    <w:rsid w:val="00903460"/>
    <w:rsid w:val="00904700"/>
    <w:rsid w:val="00906DCF"/>
    <w:rsid w:val="00913809"/>
    <w:rsid w:val="00914B0D"/>
    <w:rsid w:val="00914EA7"/>
    <w:rsid w:val="0091510E"/>
    <w:rsid w:val="0091581B"/>
    <w:rsid w:val="009202A0"/>
    <w:rsid w:val="00925DC0"/>
    <w:rsid w:val="00926774"/>
    <w:rsid w:val="009273DE"/>
    <w:rsid w:val="0093338D"/>
    <w:rsid w:val="009350FE"/>
    <w:rsid w:val="009366D1"/>
    <w:rsid w:val="00940A13"/>
    <w:rsid w:val="00940D8F"/>
    <w:rsid w:val="00940E94"/>
    <w:rsid w:val="009428D0"/>
    <w:rsid w:val="00942CB9"/>
    <w:rsid w:val="0094425E"/>
    <w:rsid w:val="00944943"/>
    <w:rsid w:val="00944D32"/>
    <w:rsid w:val="00946BA6"/>
    <w:rsid w:val="00951474"/>
    <w:rsid w:val="0095353C"/>
    <w:rsid w:val="00954663"/>
    <w:rsid w:val="0095473C"/>
    <w:rsid w:val="00955ACE"/>
    <w:rsid w:val="00962FB9"/>
    <w:rsid w:val="009671E3"/>
    <w:rsid w:val="00970798"/>
    <w:rsid w:val="009723B3"/>
    <w:rsid w:val="00972632"/>
    <w:rsid w:val="00974D81"/>
    <w:rsid w:val="0097645C"/>
    <w:rsid w:val="00977A17"/>
    <w:rsid w:val="009805A4"/>
    <w:rsid w:val="00980E3D"/>
    <w:rsid w:val="0098249F"/>
    <w:rsid w:val="0098393A"/>
    <w:rsid w:val="00983AFB"/>
    <w:rsid w:val="00983C33"/>
    <w:rsid w:val="009853FE"/>
    <w:rsid w:val="009855B3"/>
    <w:rsid w:val="00986051"/>
    <w:rsid w:val="009874FB"/>
    <w:rsid w:val="00990DFD"/>
    <w:rsid w:val="00993718"/>
    <w:rsid w:val="0099409D"/>
    <w:rsid w:val="009942AB"/>
    <w:rsid w:val="009946E8"/>
    <w:rsid w:val="00994F95"/>
    <w:rsid w:val="0099577F"/>
    <w:rsid w:val="00995A2C"/>
    <w:rsid w:val="00995B71"/>
    <w:rsid w:val="00995C40"/>
    <w:rsid w:val="00995D82"/>
    <w:rsid w:val="00997180"/>
    <w:rsid w:val="00997D0C"/>
    <w:rsid w:val="009A0816"/>
    <w:rsid w:val="009A115E"/>
    <w:rsid w:val="009A4656"/>
    <w:rsid w:val="009A6D55"/>
    <w:rsid w:val="009A7739"/>
    <w:rsid w:val="009A7FBB"/>
    <w:rsid w:val="009B0965"/>
    <w:rsid w:val="009B30D2"/>
    <w:rsid w:val="009B34D6"/>
    <w:rsid w:val="009B4B98"/>
    <w:rsid w:val="009B7091"/>
    <w:rsid w:val="009B74F5"/>
    <w:rsid w:val="009C1FF4"/>
    <w:rsid w:val="009C281B"/>
    <w:rsid w:val="009C35E0"/>
    <w:rsid w:val="009C3BDC"/>
    <w:rsid w:val="009C5EF6"/>
    <w:rsid w:val="009C65FA"/>
    <w:rsid w:val="009D026D"/>
    <w:rsid w:val="009D201A"/>
    <w:rsid w:val="009D4110"/>
    <w:rsid w:val="009D4A5A"/>
    <w:rsid w:val="009D4F09"/>
    <w:rsid w:val="009D5257"/>
    <w:rsid w:val="009D64EC"/>
    <w:rsid w:val="009D6D3F"/>
    <w:rsid w:val="009D71D5"/>
    <w:rsid w:val="009D7789"/>
    <w:rsid w:val="009E0374"/>
    <w:rsid w:val="009E1CD4"/>
    <w:rsid w:val="009F01AE"/>
    <w:rsid w:val="009F289A"/>
    <w:rsid w:val="009F2F17"/>
    <w:rsid w:val="009F3F3D"/>
    <w:rsid w:val="009F4173"/>
    <w:rsid w:val="009F4CE4"/>
    <w:rsid w:val="00A00310"/>
    <w:rsid w:val="00A00FD3"/>
    <w:rsid w:val="00A01639"/>
    <w:rsid w:val="00A01EC5"/>
    <w:rsid w:val="00A022B6"/>
    <w:rsid w:val="00A02DF0"/>
    <w:rsid w:val="00A03CF1"/>
    <w:rsid w:val="00A04B1B"/>
    <w:rsid w:val="00A06E99"/>
    <w:rsid w:val="00A106C8"/>
    <w:rsid w:val="00A10E59"/>
    <w:rsid w:val="00A123DA"/>
    <w:rsid w:val="00A14E74"/>
    <w:rsid w:val="00A16834"/>
    <w:rsid w:val="00A17D63"/>
    <w:rsid w:val="00A2039F"/>
    <w:rsid w:val="00A205A2"/>
    <w:rsid w:val="00A2062C"/>
    <w:rsid w:val="00A22480"/>
    <w:rsid w:val="00A22774"/>
    <w:rsid w:val="00A238A1"/>
    <w:rsid w:val="00A25A06"/>
    <w:rsid w:val="00A25FCE"/>
    <w:rsid w:val="00A31585"/>
    <w:rsid w:val="00A31732"/>
    <w:rsid w:val="00A32170"/>
    <w:rsid w:val="00A34C9F"/>
    <w:rsid w:val="00A36CA8"/>
    <w:rsid w:val="00A37844"/>
    <w:rsid w:val="00A40310"/>
    <w:rsid w:val="00A42112"/>
    <w:rsid w:val="00A449B3"/>
    <w:rsid w:val="00A461A0"/>
    <w:rsid w:val="00A50B26"/>
    <w:rsid w:val="00A50F7C"/>
    <w:rsid w:val="00A5283F"/>
    <w:rsid w:val="00A53ADA"/>
    <w:rsid w:val="00A54B22"/>
    <w:rsid w:val="00A55EC8"/>
    <w:rsid w:val="00A56C80"/>
    <w:rsid w:val="00A5785A"/>
    <w:rsid w:val="00A57DBC"/>
    <w:rsid w:val="00A57F65"/>
    <w:rsid w:val="00A623D3"/>
    <w:rsid w:val="00A634A4"/>
    <w:rsid w:val="00A66F33"/>
    <w:rsid w:val="00A67D24"/>
    <w:rsid w:val="00A67E71"/>
    <w:rsid w:val="00A70F66"/>
    <w:rsid w:val="00A728CF"/>
    <w:rsid w:val="00A73482"/>
    <w:rsid w:val="00A771BB"/>
    <w:rsid w:val="00A77ADF"/>
    <w:rsid w:val="00A800EB"/>
    <w:rsid w:val="00A821FF"/>
    <w:rsid w:val="00A825D7"/>
    <w:rsid w:val="00A83194"/>
    <w:rsid w:val="00A84658"/>
    <w:rsid w:val="00A851EF"/>
    <w:rsid w:val="00A87767"/>
    <w:rsid w:val="00A879A1"/>
    <w:rsid w:val="00A87EA5"/>
    <w:rsid w:val="00A903A2"/>
    <w:rsid w:val="00A9268F"/>
    <w:rsid w:val="00A92699"/>
    <w:rsid w:val="00A92EF7"/>
    <w:rsid w:val="00A93BD3"/>
    <w:rsid w:val="00A94072"/>
    <w:rsid w:val="00A948B6"/>
    <w:rsid w:val="00A94C21"/>
    <w:rsid w:val="00A96171"/>
    <w:rsid w:val="00A96BFE"/>
    <w:rsid w:val="00A97BF4"/>
    <w:rsid w:val="00A97F50"/>
    <w:rsid w:val="00AA41AD"/>
    <w:rsid w:val="00AA64A8"/>
    <w:rsid w:val="00AB2097"/>
    <w:rsid w:val="00AB229F"/>
    <w:rsid w:val="00AB2D2E"/>
    <w:rsid w:val="00AB3B32"/>
    <w:rsid w:val="00AB7BE4"/>
    <w:rsid w:val="00AC2D5B"/>
    <w:rsid w:val="00AC33CF"/>
    <w:rsid w:val="00AC4CD9"/>
    <w:rsid w:val="00AC503D"/>
    <w:rsid w:val="00AC6770"/>
    <w:rsid w:val="00AC6F48"/>
    <w:rsid w:val="00AC7478"/>
    <w:rsid w:val="00AD4456"/>
    <w:rsid w:val="00AD51D2"/>
    <w:rsid w:val="00AD52AD"/>
    <w:rsid w:val="00AD6F62"/>
    <w:rsid w:val="00AD70C0"/>
    <w:rsid w:val="00AD74CD"/>
    <w:rsid w:val="00AE19DC"/>
    <w:rsid w:val="00AE32FF"/>
    <w:rsid w:val="00AE35DE"/>
    <w:rsid w:val="00AE65E4"/>
    <w:rsid w:val="00AF0633"/>
    <w:rsid w:val="00AF1E96"/>
    <w:rsid w:val="00AF33C6"/>
    <w:rsid w:val="00AF4020"/>
    <w:rsid w:val="00AF6845"/>
    <w:rsid w:val="00B035B8"/>
    <w:rsid w:val="00B03A38"/>
    <w:rsid w:val="00B067F7"/>
    <w:rsid w:val="00B06F76"/>
    <w:rsid w:val="00B071D8"/>
    <w:rsid w:val="00B07332"/>
    <w:rsid w:val="00B111CE"/>
    <w:rsid w:val="00B13789"/>
    <w:rsid w:val="00B1530F"/>
    <w:rsid w:val="00B179FC"/>
    <w:rsid w:val="00B2239F"/>
    <w:rsid w:val="00B2248E"/>
    <w:rsid w:val="00B23107"/>
    <w:rsid w:val="00B244D1"/>
    <w:rsid w:val="00B24CFF"/>
    <w:rsid w:val="00B27893"/>
    <w:rsid w:val="00B27AE0"/>
    <w:rsid w:val="00B318AE"/>
    <w:rsid w:val="00B31AD0"/>
    <w:rsid w:val="00B32030"/>
    <w:rsid w:val="00B32AB3"/>
    <w:rsid w:val="00B33599"/>
    <w:rsid w:val="00B348BC"/>
    <w:rsid w:val="00B36858"/>
    <w:rsid w:val="00B3712F"/>
    <w:rsid w:val="00B37686"/>
    <w:rsid w:val="00B37788"/>
    <w:rsid w:val="00B403EB"/>
    <w:rsid w:val="00B4199E"/>
    <w:rsid w:val="00B4238C"/>
    <w:rsid w:val="00B428F9"/>
    <w:rsid w:val="00B44208"/>
    <w:rsid w:val="00B4599E"/>
    <w:rsid w:val="00B459A7"/>
    <w:rsid w:val="00B46A62"/>
    <w:rsid w:val="00B47166"/>
    <w:rsid w:val="00B47BED"/>
    <w:rsid w:val="00B51FB8"/>
    <w:rsid w:val="00B55C24"/>
    <w:rsid w:val="00B55CB6"/>
    <w:rsid w:val="00B56774"/>
    <w:rsid w:val="00B56953"/>
    <w:rsid w:val="00B576DB"/>
    <w:rsid w:val="00B5787F"/>
    <w:rsid w:val="00B62282"/>
    <w:rsid w:val="00B67B69"/>
    <w:rsid w:val="00B73EB6"/>
    <w:rsid w:val="00B756EB"/>
    <w:rsid w:val="00B76201"/>
    <w:rsid w:val="00B81DDD"/>
    <w:rsid w:val="00B85349"/>
    <w:rsid w:val="00B857F9"/>
    <w:rsid w:val="00B91400"/>
    <w:rsid w:val="00B91C56"/>
    <w:rsid w:val="00B91EEA"/>
    <w:rsid w:val="00B929A3"/>
    <w:rsid w:val="00B93636"/>
    <w:rsid w:val="00B940B1"/>
    <w:rsid w:val="00B949A9"/>
    <w:rsid w:val="00B974DF"/>
    <w:rsid w:val="00BA04B4"/>
    <w:rsid w:val="00BA25A3"/>
    <w:rsid w:val="00BA51FE"/>
    <w:rsid w:val="00BA5CDA"/>
    <w:rsid w:val="00BA6164"/>
    <w:rsid w:val="00BB1004"/>
    <w:rsid w:val="00BB22F5"/>
    <w:rsid w:val="00BB4B99"/>
    <w:rsid w:val="00BB586E"/>
    <w:rsid w:val="00BB6453"/>
    <w:rsid w:val="00BB721C"/>
    <w:rsid w:val="00BB7B10"/>
    <w:rsid w:val="00BB7B4B"/>
    <w:rsid w:val="00BB7D38"/>
    <w:rsid w:val="00BC025C"/>
    <w:rsid w:val="00BC295F"/>
    <w:rsid w:val="00BC2F3B"/>
    <w:rsid w:val="00BD0907"/>
    <w:rsid w:val="00BD0992"/>
    <w:rsid w:val="00BD7015"/>
    <w:rsid w:val="00BE4800"/>
    <w:rsid w:val="00BE4C0E"/>
    <w:rsid w:val="00BE6FFB"/>
    <w:rsid w:val="00BF0DF5"/>
    <w:rsid w:val="00BF1ADC"/>
    <w:rsid w:val="00BF48B8"/>
    <w:rsid w:val="00BF58AC"/>
    <w:rsid w:val="00BF7C2D"/>
    <w:rsid w:val="00C03386"/>
    <w:rsid w:val="00C04181"/>
    <w:rsid w:val="00C04EFF"/>
    <w:rsid w:val="00C0586A"/>
    <w:rsid w:val="00C07859"/>
    <w:rsid w:val="00C10DB1"/>
    <w:rsid w:val="00C16695"/>
    <w:rsid w:val="00C2005F"/>
    <w:rsid w:val="00C21079"/>
    <w:rsid w:val="00C22792"/>
    <w:rsid w:val="00C2408A"/>
    <w:rsid w:val="00C25DC5"/>
    <w:rsid w:val="00C3082E"/>
    <w:rsid w:val="00C31CE0"/>
    <w:rsid w:val="00C33CCF"/>
    <w:rsid w:val="00C34000"/>
    <w:rsid w:val="00C3584B"/>
    <w:rsid w:val="00C372B0"/>
    <w:rsid w:val="00C37BAD"/>
    <w:rsid w:val="00C41579"/>
    <w:rsid w:val="00C41F6F"/>
    <w:rsid w:val="00C461EB"/>
    <w:rsid w:val="00C4781A"/>
    <w:rsid w:val="00C52AC0"/>
    <w:rsid w:val="00C52EAE"/>
    <w:rsid w:val="00C54542"/>
    <w:rsid w:val="00C5556A"/>
    <w:rsid w:val="00C55ED0"/>
    <w:rsid w:val="00C56BCE"/>
    <w:rsid w:val="00C57953"/>
    <w:rsid w:val="00C609CE"/>
    <w:rsid w:val="00C62BF5"/>
    <w:rsid w:val="00C63777"/>
    <w:rsid w:val="00C66E24"/>
    <w:rsid w:val="00C67A5D"/>
    <w:rsid w:val="00C67AA9"/>
    <w:rsid w:val="00C72360"/>
    <w:rsid w:val="00C736E6"/>
    <w:rsid w:val="00C73CA2"/>
    <w:rsid w:val="00C75917"/>
    <w:rsid w:val="00C7674D"/>
    <w:rsid w:val="00C8231E"/>
    <w:rsid w:val="00C83D07"/>
    <w:rsid w:val="00C84B2C"/>
    <w:rsid w:val="00C84FDB"/>
    <w:rsid w:val="00C869A7"/>
    <w:rsid w:val="00C86C0B"/>
    <w:rsid w:val="00C905A4"/>
    <w:rsid w:val="00C912FD"/>
    <w:rsid w:val="00C916DB"/>
    <w:rsid w:val="00C923A5"/>
    <w:rsid w:val="00C93459"/>
    <w:rsid w:val="00C936D2"/>
    <w:rsid w:val="00C95512"/>
    <w:rsid w:val="00C95A8C"/>
    <w:rsid w:val="00C9665D"/>
    <w:rsid w:val="00C96BE3"/>
    <w:rsid w:val="00C96F09"/>
    <w:rsid w:val="00CA118F"/>
    <w:rsid w:val="00CA2F89"/>
    <w:rsid w:val="00CA40BD"/>
    <w:rsid w:val="00CA40FC"/>
    <w:rsid w:val="00CA74E4"/>
    <w:rsid w:val="00CA7C03"/>
    <w:rsid w:val="00CB0783"/>
    <w:rsid w:val="00CB3FB0"/>
    <w:rsid w:val="00CB4C07"/>
    <w:rsid w:val="00CB54A1"/>
    <w:rsid w:val="00CB6274"/>
    <w:rsid w:val="00CB7135"/>
    <w:rsid w:val="00CC222A"/>
    <w:rsid w:val="00CC3DCF"/>
    <w:rsid w:val="00CC436C"/>
    <w:rsid w:val="00CC46BC"/>
    <w:rsid w:val="00CC6C14"/>
    <w:rsid w:val="00CC70FE"/>
    <w:rsid w:val="00CC7D82"/>
    <w:rsid w:val="00CD1D07"/>
    <w:rsid w:val="00CD225C"/>
    <w:rsid w:val="00CD5388"/>
    <w:rsid w:val="00CD621B"/>
    <w:rsid w:val="00CD6319"/>
    <w:rsid w:val="00CE0520"/>
    <w:rsid w:val="00CE113B"/>
    <w:rsid w:val="00CE6079"/>
    <w:rsid w:val="00CE6AE2"/>
    <w:rsid w:val="00CE7336"/>
    <w:rsid w:val="00CE767F"/>
    <w:rsid w:val="00CE7E01"/>
    <w:rsid w:val="00CF2823"/>
    <w:rsid w:val="00CF3077"/>
    <w:rsid w:val="00CF37F0"/>
    <w:rsid w:val="00CF4DD7"/>
    <w:rsid w:val="00CF51B0"/>
    <w:rsid w:val="00CF6BF0"/>
    <w:rsid w:val="00CF7B96"/>
    <w:rsid w:val="00D00A8F"/>
    <w:rsid w:val="00D01633"/>
    <w:rsid w:val="00D01E3D"/>
    <w:rsid w:val="00D032A4"/>
    <w:rsid w:val="00D045CE"/>
    <w:rsid w:val="00D060D6"/>
    <w:rsid w:val="00D07798"/>
    <w:rsid w:val="00D10A56"/>
    <w:rsid w:val="00D10BEC"/>
    <w:rsid w:val="00D118E4"/>
    <w:rsid w:val="00D12CD8"/>
    <w:rsid w:val="00D15458"/>
    <w:rsid w:val="00D16E91"/>
    <w:rsid w:val="00D201C7"/>
    <w:rsid w:val="00D233CD"/>
    <w:rsid w:val="00D23AFE"/>
    <w:rsid w:val="00D23F4F"/>
    <w:rsid w:val="00D2595B"/>
    <w:rsid w:val="00D2626F"/>
    <w:rsid w:val="00D276E3"/>
    <w:rsid w:val="00D301EE"/>
    <w:rsid w:val="00D31E64"/>
    <w:rsid w:val="00D34940"/>
    <w:rsid w:val="00D37C04"/>
    <w:rsid w:val="00D4151D"/>
    <w:rsid w:val="00D4353E"/>
    <w:rsid w:val="00D45BBE"/>
    <w:rsid w:val="00D45CE0"/>
    <w:rsid w:val="00D51ACF"/>
    <w:rsid w:val="00D53F55"/>
    <w:rsid w:val="00D5665E"/>
    <w:rsid w:val="00D60D82"/>
    <w:rsid w:val="00D60FB4"/>
    <w:rsid w:val="00D60FB6"/>
    <w:rsid w:val="00D612A2"/>
    <w:rsid w:val="00D623F6"/>
    <w:rsid w:val="00D649FC"/>
    <w:rsid w:val="00D67252"/>
    <w:rsid w:val="00D7422C"/>
    <w:rsid w:val="00D75FD7"/>
    <w:rsid w:val="00D81CFA"/>
    <w:rsid w:val="00D81D03"/>
    <w:rsid w:val="00D83169"/>
    <w:rsid w:val="00D83911"/>
    <w:rsid w:val="00D84C8B"/>
    <w:rsid w:val="00D850DA"/>
    <w:rsid w:val="00D913E7"/>
    <w:rsid w:val="00D91436"/>
    <w:rsid w:val="00D914F3"/>
    <w:rsid w:val="00D9151B"/>
    <w:rsid w:val="00D943F9"/>
    <w:rsid w:val="00D9535D"/>
    <w:rsid w:val="00D95DB4"/>
    <w:rsid w:val="00D97C0F"/>
    <w:rsid w:val="00DB0144"/>
    <w:rsid w:val="00DB0363"/>
    <w:rsid w:val="00DB4E16"/>
    <w:rsid w:val="00DB63D4"/>
    <w:rsid w:val="00DC05E8"/>
    <w:rsid w:val="00DC13D2"/>
    <w:rsid w:val="00DC4BED"/>
    <w:rsid w:val="00DC6F1D"/>
    <w:rsid w:val="00DC767C"/>
    <w:rsid w:val="00DD259B"/>
    <w:rsid w:val="00DD3D46"/>
    <w:rsid w:val="00DD57E4"/>
    <w:rsid w:val="00DE03F5"/>
    <w:rsid w:val="00DE4658"/>
    <w:rsid w:val="00DE7FDD"/>
    <w:rsid w:val="00DF153B"/>
    <w:rsid w:val="00DF2F1C"/>
    <w:rsid w:val="00DF594A"/>
    <w:rsid w:val="00DF7D4B"/>
    <w:rsid w:val="00DF7D8C"/>
    <w:rsid w:val="00E00CA5"/>
    <w:rsid w:val="00E02A70"/>
    <w:rsid w:val="00E04203"/>
    <w:rsid w:val="00E073AB"/>
    <w:rsid w:val="00E13C97"/>
    <w:rsid w:val="00E14307"/>
    <w:rsid w:val="00E14873"/>
    <w:rsid w:val="00E14C92"/>
    <w:rsid w:val="00E15D81"/>
    <w:rsid w:val="00E161F7"/>
    <w:rsid w:val="00E178DC"/>
    <w:rsid w:val="00E22032"/>
    <w:rsid w:val="00E2238B"/>
    <w:rsid w:val="00E22B30"/>
    <w:rsid w:val="00E22C52"/>
    <w:rsid w:val="00E232FE"/>
    <w:rsid w:val="00E23962"/>
    <w:rsid w:val="00E2644A"/>
    <w:rsid w:val="00E26AED"/>
    <w:rsid w:val="00E2777C"/>
    <w:rsid w:val="00E32B06"/>
    <w:rsid w:val="00E346A4"/>
    <w:rsid w:val="00E400F9"/>
    <w:rsid w:val="00E40E6D"/>
    <w:rsid w:val="00E410A7"/>
    <w:rsid w:val="00E41BD3"/>
    <w:rsid w:val="00E42261"/>
    <w:rsid w:val="00E428F6"/>
    <w:rsid w:val="00E43381"/>
    <w:rsid w:val="00E43CB0"/>
    <w:rsid w:val="00E43E73"/>
    <w:rsid w:val="00E45C82"/>
    <w:rsid w:val="00E46C7A"/>
    <w:rsid w:val="00E51BA6"/>
    <w:rsid w:val="00E530AD"/>
    <w:rsid w:val="00E53C8A"/>
    <w:rsid w:val="00E54F28"/>
    <w:rsid w:val="00E6146F"/>
    <w:rsid w:val="00E622C1"/>
    <w:rsid w:val="00E63347"/>
    <w:rsid w:val="00E637BF"/>
    <w:rsid w:val="00E64F3A"/>
    <w:rsid w:val="00E66C09"/>
    <w:rsid w:val="00E6765C"/>
    <w:rsid w:val="00E67A46"/>
    <w:rsid w:val="00E7267D"/>
    <w:rsid w:val="00E735DD"/>
    <w:rsid w:val="00E74E06"/>
    <w:rsid w:val="00E766A4"/>
    <w:rsid w:val="00E808A3"/>
    <w:rsid w:val="00E81019"/>
    <w:rsid w:val="00E81CE4"/>
    <w:rsid w:val="00E836A9"/>
    <w:rsid w:val="00E83CA1"/>
    <w:rsid w:val="00E83DAA"/>
    <w:rsid w:val="00E84303"/>
    <w:rsid w:val="00E85DC8"/>
    <w:rsid w:val="00E87CCF"/>
    <w:rsid w:val="00E914CD"/>
    <w:rsid w:val="00E914D1"/>
    <w:rsid w:val="00E9201E"/>
    <w:rsid w:val="00E92C26"/>
    <w:rsid w:val="00E9382E"/>
    <w:rsid w:val="00E9672A"/>
    <w:rsid w:val="00E969BF"/>
    <w:rsid w:val="00EA075B"/>
    <w:rsid w:val="00EA1784"/>
    <w:rsid w:val="00EA2130"/>
    <w:rsid w:val="00EA3223"/>
    <w:rsid w:val="00EA6F47"/>
    <w:rsid w:val="00EB1FB1"/>
    <w:rsid w:val="00EB2B87"/>
    <w:rsid w:val="00EB3096"/>
    <w:rsid w:val="00EB4401"/>
    <w:rsid w:val="00EB4CB0"/>
    <w:rsid w:val="00EB6B22"/>
    <w:rsid w:val="00EB76F8"/>
    <w:rsid w:val="00EC0FFF"/>
    <w:rsid w:val="00EC1B59"/>
    <w:rsid w:val="00ED0347"/>
    <w:rsid w:val="00ED24C1"/>
    <w:rsid w:val="00EE2D04"/>
    <w:rsid w:val="00EE54FD"/>
    <w:rsid w:val="00EE793E"/>
    <w:rsid w:val="00EF0274"/>
    <w:rsid w:val="00EF1D19"/>
    <w:rsid w:val="00EF278E"/>
    <w:rsid w:val="00EF4C5E"/>
    <w:rsid w:val="00F013C7"/>
    <w:rsid w:val="00F021A5"/>
    <w:rsid w:val="00F02D80"/>
    <w:rsid w:val="00F0495D"/>
    <w:rsid w:val="00F06C73"/>
    <w:rsid w:val="00F1081C"/>
    <w:rsid w:val="00F14BFB"/>
    <w:rsid w:val="00F17D63"/>
    <w:rsid w:val="00F2223F"/>
    <w:rsid w:val="00F22F5F"/>
    <w:rsid w:val="00F232B7"/>
    <w:rsid w:val="00F23302"/>
    <w:rsid w:val="00F237C6"/>
    <w:rsid w:val="00F266CD"/>
    <w:rsid w:val="00F273DD"/>
    <w:rsid w:val="00F2763E"/>
    <w:rsid w:val="00F27FAB"/>
    <w:rsid w:val="00F318C9"/>
    <w:rsid w:val="00F3434D"/>
    <w:rsid w:val="00F34CEF"/>
    <w:rsid w:val="00F3718B"/>
    <w:rsid w:val="00F4060C"/>
    <w:rsid w:val="00F40829"/>
    <w:rsid w:val="00F446AD"/>
    <w:rsid w:val="00F454A7"/>
    <w:rsid w:val="00F45694"/>
    <w:rsid w:val="00F4669B"/>
    <w:rsid w:val="00F479CF"/>
    <w:rsid w:val="00F51762"/>
    <w:rsid w:val="00F51881"/>
    <w:rsid w:val="00F54049"/>
    <w:rsid w:val="00F54153"/>
    <w:rsid w:val="00F541C1"/>
    <w:rsid w:val="00F54A80"/>
    <w:rsid w:val="00F56215"/>
    <w:rsid w:val="00F60375"/>
    <w:rsid w:val="00F6205C"/>
    <w:rsid w:val="00F620E8"/>
    <w:rsid w:val="00F63FDF"/>
    <w:rsid w:val="00F647F1"/>
    <w:rsid w:val="00F65B9A"/>
    <w:rsid w:val="00F6617D"/>
    <w:rsid w:val="00F669D7"/>
    <w:rsid w:val="00F66D8B"/>
    <w:rsid w:val="00F72B81"/>
    <w:rsid w:val="00F74B27"/>
    <w:rsid w:val="00F84DBF"/>
    <w:rsid w:val="00F869CC"/>
    <w:rsid w:val="00F90C9A"/>
    <w:rsid w:val="00F93163"/>
    <w:rsid w:val="00F93483"/>
    <w:rsid w:val="00F95FC4"/>
    <w:rsid w:val="00F967F3"/>
    <w:rsid w:val="00FA0031"/>
    <w:rsid w:val="00FA0347"/>
    <w:rsid w:val="00FA1799"/>
    <w:rsid w:val="00FA34A2"/>
    <w:rsid w:val="00FA4719"/>
    <w:rsid w:val="00FB05FD"/>
    <w:rsid w:val="00FB11D3"/>
    <w:rsid w:val="00FB26B6"/>
    <w:rsid w:val="00FB4F2D"/>
    <w:rsid w:val="00FB667C"/>
    <w:rsid w:val="00FB6DB8"/>
    <w:rsid w:val="00FC0216"/>
    <w:rsid w:val="00FC03BE"/>
    <w:rsid w:val="00FC0663"/>
    <w:rsid w:val="00FC0ADF"/>
    <w:rsid w:val="00FC1A3B"/>
    <w:rsid w:val="00FC1D29"/>
    <w:rsid w:val="00FC379E"/>
    <w:rsid w:val="00FC4578"/>
    <w:rsid w:val="00FC548B"/>
    <w:rsid w:val="00FC7606"/>
    <w:rsid w:val="00FD077A"/>
    <w:rsid w:val="00FD1256"/>
    <w:rsid w:val="00FD36F5"/>
    <w:rsid w:val="00FD4284"/>
    <w:rsid w:val="00FD4682"/>
    <w:rsid w:val="00FD6E90"/>
    <w:rsid w:val="00FE00B3"/>
    <w:rsid w:val="00FE14DB"/>
    <w:rsid w:val="00FE2A5C"/>
    <w:rsid w:val="00FE5738"/>
    <w:rsid w:val="00FE613C"/>
    <w:rsid w:val="00FF0E4D"/>
    <w:rsid w:val="00FF1D9D"/>
    <w:rsid w:val="00FF2C3E"/>
    <w:rsid w:val="00FF60C3"/>
    <w:rsid w:val="00FF6DCD"/>
    <w:rsid w:val="00FF701B"/>
    <w:rsid w:val="00FF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1A29D5"/>
  </w:style>
  <w:style w:type="paragraph" w:styleId="berschrift1">
    <w:name w:val="heading 1"/>
    <w:basedOn w:val="Standard"/>
    <w:next w:val="Standard"/>
    <w:link w:val="berschrift1Zchn"/>
    <w:uiPriority w:val="9"/>
    <w:qFormat/>
    <w:rsid w:val="006338A1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8231E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8231E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8231E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8231E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8231E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8231E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8231E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8231E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7Zchn">
    <w:name w:val="Überschrift 7 Zchn"/>
    <w:basedOn w:val="Absatz-Standardschriftart"/>
    <w:link w:val="berschrift7"/>
    <w:uiPriority w:val="9"/>
    <w:rsid w:val="00C8231E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Liste">
    <w:name w:val="List"/>
    <w:basedOn w:val="Standard"/>
    <w:uiPriority w:val="99"/>
    <w:semiHidden/>
    <w:rsid w:val="00D84C8B"/>
    <w:pPr>
      <w:ind w:left="360" w:hanging="360"/>
    </w:pPr>
  </w:style>
  <w:style w:type="paragraph" w:styleId="Kopfzeile">
    <w:name w:val="header"/>
    <w:basedOn w:val="Standard"/>
    <w:link w:val="KopfzeileZchn"/>
    <w:uiPriority w:val="99"/>
    <w:rsid w:val="00D84C8B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D84C8B"/>
    <w:rPr>
      <w:rFonts w:ascii="Arial" w:eastAsia="Times New Roman" w:hAnsi="Arial" w:cs="Times New Roman"/>
      <w:sz w:val="24"/>
      <w:szCs w:val="20"/>
    </w:rPr>
  </w:style>
  <w:style w:type="paragraph" w:styleId="Textkrper">
    <w:name w:val="Body Text"/>
    <w:basedOn w:val="Standard"/>
    <w:link w:val="TextkrperZchn"/>
    <w:semiHidden/>
    <w:rsid w:val="00D84C8B"/>
    <w:pPr>
      <w:widowControl w:val="0"/>
      <w:spacing w:after="160"/>
    </w:pPr>
  </w:style>
  <w:style w:type="character" w:customStyle="1" w:styleId="TextkrperZchn">
    <w:name w:val="Textkörper Zchn"/>
    <w:basedOn w:val="Absatz-Standardschriftart"/>
    <w:link w:val="Textkrper"/>
    <w:semiHidden/>
    <w:rsid w:val="00D84C8B"/>
    <w:rPr>
      <w:rFonts w:ascii="Arial" w:eastAsia="Times New Roman" w:hAnsi="Arial" w:cs="Times New Roman"/>
      <w:sz w:val="24"/>
      <w:szCs w:val="20"/>
    </w:rPr>
  </w:style>
  <w:style w:type="paragraph" w:styleId="Kommentartext">
    <w:name w:val="annotation text"/>
    <w:basedOn w:val="Standard"/>
    <w:link w:val="KommentartextZchn"/>
    <w:uiPriority w:val="99"/>
    <w:semiHidden/>
    <w:rsid w:val="00D84C8B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D84C8B"/>
    <w:rPr>
      <w:rFonts w:ascii="Arial" w:eastAsia="Times New Roman" w:hAnsi="Arial" w:cs="Times New Roman"/>
      <w:sz w:val="20"/>
      <w:szCs w:val="20"/>
    </w:rPr>
  </w:style>
  <w:style w:type="paragraph" w:customStyle="1" w:styleId="FooterFirst">
    <w:name w:val="Footer First"/>
    <w:basedOn w:val="Standard"/>
    <w:rsid w:val="00D84C8B"/>
    <w:pPr>
      <w:keepLines/>
      <w:tabs>
        <w:tab w:val="center" w:pos="4320"/>
      </w:tabs>
      <w:jc w:val="center"/>
    </w:pPr>
    <w:rPr>
      <w:rFonts w:ascii="Times New Roman" w:eastAsia="‚l‚r –¾’©" w:hAnsi="Times New Roman"/>
      <w:snapToGrid w:val="0"/>
      <w:sz w:val="20"/>
    </w:rPr>
  </w:style>
  <w:style w:type="paragraph" w:styleId="Fuzeile">
    <w:name w:val="footer"/>
    <w:next w:val="FooterFirst"/>
    <w:link w:val="FuzeileZchn"/>
    <w:uiPriority w:val="99"/>
    <w:unhideWhenUsed/>
    <w:rsid w:val="00D84C8B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D84C8B"/>
    <w:rPr>
      <w:rFonts w:ascii="Arial" w:eastAsia="Times New Roman" w:hAnsi="Arial" w:cs="Times New Roman"/>
      <w:sz w:val="24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8231E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styleId="Hyperlink">
    <w:name w:val="Hyperlink"/>
    <w:basedOn w:val="Absatz-Standardschriftart"/>
    <w:uiPriority w:val="99"/>
    <w:rsid w:val="00E637BF"/>
    <w:rPr>
      <w:strike w:val="0"/>
      <w:dstrike w:val="0"/>
      <w:color w:val="0033CC"/>
      <w:u w:val="none"/>
      <w:effect w:val="none"/>
    </w:rPr>
  </w:style>
  <w:style w:type="character" w:styleId="Kommentarzeichen">
    <w:name w:val="annotation reference"/>
    <w:basedOn w:val="Absatz-Standardschriftart"/>
    <w:semiHidden/>
    <w:unhideWhenUsed/>
    <w:rsid w:val="0098249F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8249F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8249F"/>
    <w:rPr>
      <w:rFonts w:ascii="Arial" w:eastAsia="Times New Roman" w:hAnsi="Arial" w:cs="Times New Roman"/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8249F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8249F"/>
    <w:rPr>
      <w:rFonts w:ascii="Tahoma" w:eastAsia="Times New Roman" w:hAnsi="Tahoma" w:cs="Tahoma"/>
      <w:sz w:val="16"/>
      <w:szCs w:val="16"/>
    </w:rPr>
  </w:style>
  <w:style w:type="paragraph" w:styleId="Beschriftung">
    <w:name w:val="caption"/>
    <w:basedOn w:val="Standard"/>
    <w:next w:val="Standard"/>
    <w:uiPriority w:val="35"/>
    <w:unhideWhenUsed/>
    <w:qFormat/>
    <w:rsid w:val="00C8231E"/>
    <w:rPr>
      <w:b/>
      <w:bCs/>
      <w:sz w:val="18"/>
      <w:szCs w:val="18"/>
    </w:rPr>
  </w:style>
  <w:style w:type="table" w:styleId="Tabellenraster">
    <w:name w:val="Table Grid"/>
    <w:basedOn w:val="NormaleTabelle"/>
    <w:rsid w:val="00655983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6338A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8231E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Listenabsatz">
    <w:name w:val="List Paragraph"/>
    <w:basedOn w:val="Standard"/>
    <w:uiPriority w:val="34"/>
    <w:qFormat/>
    <w:rsid w:val="00C8231E"/>
    <w:pPr>
      <w:ind w:left="720"/>
      <w:contextualSpacing/>
    </w:pPr>
  </w:style>
  <w:style w:type="paragraph" w:customStyle="1" w:styleId="Text1">
    <w:name w:val="Text 1"/>
    <w:basedOn w:val="Standard"/>
    <w:rsid w:val="00611E06"/>
    <w:rPr>
      <w:rFonts w:ascii="Times New Roman" w:hAnsi="Times New Roman"/>
    </w:rPr>
  </w:style>
  <w:style w:type="paragraph" w:customStyle="1" w:styleId="PwCBullet3">
    <w:name w:val="PwCBullet3"/>
    <w:basedOn w:val="Standard"/>
    <w:rsid w:val="007474DE"/>
    <w:pPr>
      <w:numPr>
        <w:numId w:val="3"/>
      </w:numPr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8231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B7091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B7091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C8231E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8231E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8231E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8231E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8231E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C8231E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elZchn">
    <w:name w:val="Titel Zchn"/>
    <w:basedOn w:val="Absatz-Standardschriftart"/>
    <w:link w:val="Titel"/>
    <w:uiPriority w:val="10"/>
    <w:rsid w:val="00C8231E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8231E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8231E"/>
    <w:rPr>
      <w:rFonts w:asciiTheme="minorHAnsi"/>
      <w:i/>
      <w:iCs/>
      <w:sz w:val="24"/>
      <w:szCs w:val="24"/>
    </w:rPr>
  </w:style>
  <w:style w:type="character" w:styleId="Fett">
    <w:name w:val="Strong"/>
    <w:basedOn w:val="Absatz-Standardschriftart"/>
    <w:uiPriority w:val="22"/>
    <w:qFormat/>
    <w:rsid w:val="00C8231E"/>
    <w:rPr>
      <w:b/>
      <w:bCs/>
      <w:spacing w:val="0"/>
    </w:rPr>
  </w:style>
  <w:style w:type="character" w:styleId="Hervorhebung">
    <w:name w:val="Emphasis"/>
    <w:uiPriority w:val="20"/>
    <w:qFormat/>
    <w:rsid w:val="00C8231E"/>
    <w:rPr>
      <w:b/>
      <w:bCs/>
      <w:i/>
      <w:iCs/>
      <w:color w:val="5A5A5A" w:themeColor="text1" w:themeTint="A5"/>
    </w:rPr>
  </w:style>
  <w:style w:type="paragraph" w:styleId="KeinLeerraum">
    <w:name w:val="No Spacing"/>
    <w:basedOn w:val="Standard"/>
    <w:link w:val="KeinLeerraumZchn"/>
    <w:uiPriority w:val="1"/>
    <w:qFormat/>
    <w:rsid w:val="00C8231E"/>
    <w:pPr>
      <w:ind w:firstLine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C8231E"/>
  </w:style>
  <w:style w:type="paragraph" w:styleId="Zitat">
    <w:name w:val="Quote"/>
    <w:basedOn w:val="Standard"/>
    <w:next w:val="Standard"/>
    <w:link w:val="ZitatZchn"/>
    <w:uiPriority w:val="29"/>
    <w:qFormat/>
    <w:rsid w:val="00C823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ZitatZchn">
    <w:name w:val="Zitat Zchn"/>
    <w:basedOn w:val="Absatz-Standardschriftart"/>
    <w:link w:val="Zitat"/>
    <w:uiPriority w:val="29"/>
    <w:rsid w:val="00C8231E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8231E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8231E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chwacheHervorhebung">
    <w:name w:val="Subtle Emphasis"/>
    <w:uiPriority w:val="19"/>
    <w:qFormat/>
    <w:rsid w:val="00C8231E"/>
    <w:rPr>
      <w:i/>
      <w:iCs/>
      <w:color w:val="5A5A5A" w:themeColor="text1" w:themeTint="A5"/>
    </w:rPr>
  </w:style>
  <w:style w:type="character" w:styleId="IntensiveHervorhebung">
    <w:name w:val="Intense Emphasis"/>
    <w:uiPriority w:val="21"/>
    <w:qFormat/>
    <w:rsid w:val="00C8231E"/>
    <w:rPr>
      <w:b/>
      <w:bCs/>
      <w:i/>
      <w:iCs/>
      <w:color w:val="4F81BD" w:themeColor="accent1"/>
      <w:sz w:val="22"/>
      <w:szCs w:val="22"/>
    </w:rPr>
  </w:style>
  <w:style w:type="character" w:styleId="SchwacherVerweis">
    <w:name w:val="Subtle Reference"/>
    <w:uiPriority w:val="31"/>
    <w:qFormat/>
    <w:rsid w:val="00C8231E"/>
    <w:rPr>
      <w:color w:val="auto"/>
      <w:u w:val="single" w:color="9BBB59" w:themeColor="accent3"/>
    </w:rPr>
  </w:style>
  <w:style w:type="character" w:styleId="IntensiverVerweis">
    <w:name w:val="Intense Reference"/>
    <w:basedOn w:val="Absatz-Standardschriftart"/>
    <w:uiPriority w:val="32"/>
    <w:qFormat/>
    <w:rsid w:val="00C8231E"/>
    <w:rPr>
      <w:b/>
      <w:bCs/>
      <w:color w:val="76923C" w:themeColor="accent3" w:themeShade="BF"/>
      <w:u w:val="single" w:color="9BBB59" w:themeColor="accent3"/>
    </w:rPr>
  </w:style>
  <w:style w:type="character" w:styleId="Buchtitel">
    <w:name w:val="Book Title"/>
    <w:basedOn w:val="Absatz-Standardschriftart"/>
    <w:uiPriority w:val="33"/>
    <w:qFormat/>
    <w:rsid w:val="00C8231E"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styleId="BesuchterLink">
    <w:name w:val="FollowedHyperlink"/>
    <w:basedOn w:val="Absatz-Standardschriftart"/>
    <w:uiPriority w:val="99"/>
    <w:semiHidden/>
    <w:unhideWhenUsed/>
    <w:rsid w:val="00D60FB6"/>
    <w:rPr>
      <w:color w:val="800080" w:themeColor="followedHyperlink"/>
      <w:u w:val="single"/>
    </w:rPr>
  </w:style>
  <w:style w:type="paragraph" w:customStyle="1" w:styleId="DefinitionTerm">
    <w:name w:val="Definition Term"/>
    <w:basedOn w:val="Standard"/>
    <w:next w:val="Standard"/>
    <w:rsid w:val="00330F0A"/>
    <w:pPr>
      <w:ind w:firstLine="0"/>
    </w:pPr>
    <w:rPr>
      <w:rFonts w:ascii="Times New Roman" w:eastAsia="Times New Roman" w:hAnsi="Times New Roman" w:cs="Times New Roman"/>
      <w:snapToGrid w:val="0"/>
      <w:sz w:val="24"/>
      <w:szCs w:val="20"/>
      <w:lang w:bidi="ar-SA"/>
    </w:rPr>
  </w:style>
  <w:style w:type="paragraph" w:styleId="berarbeitung">
    <w:name w:val="Revision"/>
    <w:hidden/>
    <w:uiPriority w:val="99"/>
    <w:semiHidden/>
    <w:rsid w:val="00A54B22"/>
    <w:pPr>
      <w:ind w:firstLine="0"/>
    </w:pPr>
  </w:style>
  <w:style w:type="table" w:customStyle="1" w:styleId="LightShading-Accent11">
    <w:name w:val="Light Shading - Accent 11"/>
    <w:basedOn w:val="NormaleTabelle"/>
    <w:uiPriority w:val="60"/>
    <w:rsid w:val="00425EE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1">
    <w:name w:val="Light Shading1"/>
    <w:basedOn w:val="NormaleTabelle"/>
    <w:uiPriority w:val="60"/>
    <w:rsid w:val="00603F4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21">
    <w:name w:val="Medium Shading 21"/>
    <w:basedOn w:val="NormaleTabelle"/>
    <w:uiPriority w:val="64"/>
    <w:rsid w:val="00940A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2">
    <w:name w:val="Light Shading2"/>
    <w:basedOn w:val="NormaleTabelle"/>
    <w:uiPriority w:val="60"/>
    <w:rsid w:val="00940A1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3">
    <w:name w:val="Light Shading Accent 3"/>
    <w:basedOn w:val="NormaleTabelle"/>
    <w:uiPriority w:val="60"/>
    <w:rsid w:val="00940A13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MediumShading1-Accent11">
    <w:name w:val="Medium Shading 1 - Accent 11"/>
    <w:basedOn w:val="NormaleTabelle"/>
    <w:uiPriority w:val="63"/>
    <w:rsid w:val="00940A13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940A1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1">
    <w:name w:val="Medium Shading 11"/>
    <w:basedOn w:val="NormaleTabelle"/>
    <w:uiPriority w:val="63"/>
    <w:rsid w:val="00B2310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NormaleTabelle"/>
    <w:uiPriority w:val="64"/>
    <w:rsid w:val="001A01A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1-Accent12">
    <w:name w:val="Medium Shading 1 - Accent 12"/>
    <w:basedOn w:val="NormaleTabelle"/>
    <w:uiPriority w:val="63"/>
    <w:rsid w:val="00E43CB0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tandardWeb">
    <w:name w:val="Normal (Web)"/>
    <w:basedOn w:val="Standard"/>
    <w:uiPriority w:val="99"/>
    <w:unhideWhenUsed/>
    <w:rsid w:val="0086648D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bidi="ar-SA"/>
    </w:rPr>
  </w:style>
  <w:style w:type="table" w:customStyle="1" w:styleId="LightShading-Accent12">
    <w:name w:val="Light Shading - Accent 12"/>
    <w:basedOn w:val="NormaleTabelle"/>
    <w:uiPriority w:val="60"/>
    <w:rsid w:val="00B51FB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urText">
    <w:name w:val="Plain Text"/>
    <w:basedOn w:val="Standard"/>
    <w:link w:val="NurTextZchn"/>
    <w:semiHidden/>
    <w:rsid w:val="00812FEA"/>
    <w:pPr>
      <w:ind w:firstLine="0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NurTextZchn">
    <w:name w:val="Nur Text Zchn"/>
    <w:basedOn w:val="Absatz-Standardschriftart"/>
    <w:link w:val="NurText"/>
    <w:semiHidden/>
    <w:rsid w:val="00812FEA"/>
    <w:rPr>
      <w:rFonts w:ascii="Courier New" w:eastAsia="Times New Roman" w:hAnsi="Courier New" w:cs="Courier New"/>
      <w:sz w:val="20"/>
      <w:szCs w:val="20"/>
      <w:lang w:bidi="ar-SA"/>
    </w:rPr>
  </w:style>
  <w:style w:type="table" w:customStyle="1" w:styleId="LightList-Accent11">
    <w:name w:val="Light List - Accent 11"/>
    <w:basedOn w:val="NormaleTabelle"/>
    <w:uiPriority w:val="61"/>
    <w:rsid w:val="0051460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Shading3">
    <w:name w:val="Light Shading3"/>
    <w:basedOn w:val="NormaleTabelle"/>
    <w:uiPriority w:val="60"/>
    <w:rsid w:val="0051460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2">
    <w:name w:val="Light Shading Accent 2"/>
    <w:basedOn w:val="NormaleTabelle"/>
    <w:uiPriority w:val="60"/>
    <w:rsid w:val="0051460D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5">
    <w:name w:val="Light Shading Accent 5"/>
    <w:basedOn w:val="NormaleTabelle"/>
    <w:uiPriority w:val="60"/>
    <w:rsid w:val="0051460D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4877D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1">
    <w:name w:val="Light List1"/>
    <w:basedOn w:val="NormaleTabelle"/>
    <w:uiPriority w:val="61"/>
    <w:rsid w:val="004877D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Shading-Accent13">
    <w:name w:val="Light Shading - Accent 13"/>
    <w:basedOn w:val="NormaleTabelle"/>
    <w:uiPriority w:val="60"/>
    <w:rsid w:val="00074F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MediumShading1-Accent13">
    <w:name w:val="Medium Shading 1 - Accent 13"/>
    <w:basedOn w:val="NormaleTabelle"/>
    <w:uiPriority w:val="63"/>
    <w:rsid w:val="005A073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Shading4">
    <w:name w:val="Light Shading4"/>
    <w:basedOn w:val="NormaleTabelle"/>
    <w:uiPriority w:val="60"/>
    <w:rsid w:val="00C56BC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2-Accent12">
    <w:name w:val="Medium Shading 2 - Accent 12"/>
    <w:basedOn w:val="NormaleTabelle"/>
    <w:uiPriority w:val="64"/>
    <w:rsid w:val="00A461A0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Verzeichnis3">
    <w:name w:val="toc 3"/>
    <w:basedOn w:val="Standard"/>
    <w:next w:val="Standard"/>
    <w:autoRedefine/>
    <w:uiPriority w:val="39"/>
    <w:unhideWhenUsed/>
    <w:rsid w:val="00F51881"/>
    <w:pPr>
      <w:spacing w:after="100"/>
      <w:ind w:left="440"/>
    </w:pPr>
  </w:style>
  <w:style w:type="paragraph" w:styleId="Listenfortsetzung">
    <w:name w:val="List Continue"/>
    <w:basedOn w:val="Standard"/>
    <w:link w:val="ListenfortsetzungZchn"/>
    <w:uiPriority w:val="99"/>
    <w:semiHidden/>
    <w:unhideWhenUsed/>
    <w:rsid w:val="001A29D5"/>
    <w:pPr>
      <w:spacing w:after="120"/>
      <w:ind w:left="360"/>
      <w:contextualSpacing/>
    </w:pPr>
  </w:style>
  <w:style w:type="paragraph" w:customStyle="1" w:styleId="Code">
    <w:name w:val="Code"/>
    <w:basedOn w:val="Standard"/>
    <w:rsid w:val="001A29D5"/>
    <w:pPr>
      <w:autoSpaceDE w:val="0"/>
      <w:autoSpaceDN w:val="0"/>
      <w:adjustRightInd w:val="0"/>
      <w:spacing w:before="100" w:line="260" w:lineRule="atLeast"/>
      <w:ind w:left="720" w:firstLine="0"/>
    </w:pPr>
    <w:rPr>
      <w:rFonts w:ascii="Courier" w:eastAsia="Times New Roman" w:hAnsi="Courier" w:cs="Times New Roman"/>
      <w:sz w:val="16"/>
      <w:szCs w:val="20"/>
      <w:lang w:bidi="ar-SA"/>
    </w:rPr>
  </w:style>
  <w:style w:type="paragraph" w:customStyle="1" w:styleId="Figure">
    <w:name w:val="Figure"/>
    <w:basedOn w:val="Standard"/>
    <w:next w:val="Standard"/>
    <w:rsid w:val="001A29D5"/>
    <w:pPr>
      <w:autoSpaceDE w:val="0"/>
      <w:autoSpaceDN w:val="0"/>
      <w:adjustRightInd w:val="0"/>
      <w:spacing w:before="120" w:after="120" w:line="260" w:lineRule="atLeast"/>
      <w:ind w:left="720" w:firstLine="0"/>
    </w:pPr>
    <w:rPr>
      <w:rFonts w:ascii="Frutiger 45 Light" w:eastAsia="Times New Roman" w:hAnsi="Frutiger 45 Light" w:cs="Times New Roman"/>
      <w:sz w:val="20"/>
      <w:szCs w:val="20"/>
      <w:lang w:bidi="ar-SA"/>
    </w:rPr>
  </w:style>
  <w:style w:type="paragraph" w:customStyle="1" w:styleId="ListNum1">
    <w:name w:val="ListNum1"/>
    <w:rsid w:val="001A29D5"/>
    <w:pPr>
      <w:numPr>
        <w:numId w:val="12"/>
      </w:numPr>
      <w:spacing w:before="80"/>
      <w:ind w:right="199"/>
    </w:pPr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istPara1">
    <w:name w:val="ListPara1"/>
    <w:basedOn w:val="Standard"/>
    <w:link w:val="ListPara1Char"/>
    <w:rsid w:val="001A29D5"/>
    <w:pPr>
      <w:spacing w:before="40" w:after="80" w:line="240" w:lineRule="exact"/>
      <w:ind w:left="720" w:right="202" w:firstLine="0"/>
    </w:pPr>
    <w:rPr>
      <w:rFonts w:ascii="Arial" w:eastAsia="Times New Roman" w:hAnsi="Arial" w:cs="Times New Roman"/>
      <w:sz w:val="20"/>
      <w:szCs w:val="20"/>
      <w:lang w:bidi="ar-SA"/>
    </w:rPr>
  </w:style>
  <w:style w:type="character" w:customStyle="1" w:styleId="ListPara1Char">
    <w:name w:val="ListPara1 Char"/>
    <w:basedOn w:val="Absatz-Standardschriftart"/>
    <w:link w:val="ListPara1"/>
    <w:rsid w:val="001A29D5"/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ListPara2">
    <w:name w:val="ListPara2"/>
    <w:basedOn w:val="ListPara1"/>
    <w:rsid w:val="001A29D5"/>
    <w:pPr>
      <w:ind w:left="1080"/>
    </w:pPr>
  </w:style>
  <w:style w:type="paragraph" w:customStyle="1" w:styleId="NoteListPara1">
    <w:name w:val="NoteListPara1"/>
    <w:basedOn w:val="ListPara1"/>
    <w:link w:val="NoteListPara1Char"/>
    <w:rsid w:val="001A29D5"/>
  </w:style>
  <w:style w:type="character" w:customStyle="1" w:styleId="NoteListPara1Char">
    <w:name w:val="NoteListPara1 Char"/>
    <w:basedOn w:val="ListPara1Char"/>
    <w:link w:val="NoteListPara1"/>
    <w:rsid w:val="001A29D5"/>
    <w:rPr>
      <w:rFonts w:ascii="Arial" w:eastAsia="Times New Roman" w:hAnsi="Arial" w:cs="Times New Roman"/>
      <w:sz w:val="20"/>
      <w:szCs w:val="20"/>
      <w:lang w:bidi="ar-SA"/>
    </w:rPr>
  </w:style>
  <w:style w:type="paragraph" w:customStyle="1" w:styleId="Para">
    <w:name w:val="Para"/>
    <w:link w:val="ParaChar"/>
    <w:rsid w:val="001A29D5"/>
    <w:pPr>
      <w:autoSpaceDE w:val="0"/>
      <w:autoSpaceDN w:val="0"/>
      <w:adjustRightInd w:val="0"/>
      <w:spacing w:before="100" w:line="240" w:lineRule="atLeast"/>
      <w:ind w:firstLine="0"/>
    </w:pPr>
    <w:rPr>
      <w:rFonts w:ascii="Arial" w:eastAsia="Times New Roman" w:hAnsi="Arial" w:cs="Times New Roman"/>
      <w:color w:val="000000"/>
      <w:sz w:val="20"/>
      <w:szCs w:val="24"/>
      <w:lang w:bidi="ar-SA"/>
    </w:rPr>
  </w:style>
  <w:style w:type="paragraph" w:customStyle="1" w:styleId="Para1">
    <w:name w:val="Para1"/>
    <w:basedOn w:val="Para"/>
    <w:rsid w:val="001A29D5"/>
    <w:pPr>
      <w:numPr>
        <w:numId w:val="22"/>
      </w:numPr>
      <w:tabs>
        <w:tab w:val="num" w:pos="360"/>
      </w:tabs>
      <w:ind w:left="0" w:firstLine="0"/>
    </w:pPr>
  </w:style>
  <w:style w:type="character" w:customStyle="1" w:styleId="ParaChar">
    <w:name w:val="Para Char"/>
    <w:basedOn w:val="Absatz-Standardschriftart"/>
    <w:link w:val="Para"/>
    <w:rsid w:val="001A29D5"/>
    <w:rPr>
      <w:rFonts w:ascii="Arial" w:eastAsia="Times New Roman" w:hAnsi="Arial" w:cs="Times New Roman"/>
      <w:color w:val="000000"/>
      <w:sz w:val="20"/>
      <w:szCs w:val="24"/>
      <w:lang w:bidi="ar-SA"/>
    </w:rPr>
  </w:style>
  <w:style w:type="character" w:customStyle="1" w:styleId="ListenfortsetzungZchn">
    <w:name w:val="Listenfortsetzung Zchn"/>
    <w:basedOn w:val="Absatz-Standardschriftart"/>
    <w:link w:val="Listenfortsetzung"/>
    <w:uiPriority w:val="99"/>
    <w:semiHidden/>
    <w:rsid w:val="001A29D5"/>
  </w:style>
  <w:style w:type="paragraph" w:customStyle="1" w:styleId="style2">
    <w:name w:val="style2"/>
    <w:basedOn w:val="Standard"/>
    <w:rsid w:val="00B2248E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NotePara">
    <w:name w:val="NotePara"/>
    <w:rsid w:val="00E14873"/>
    <w:pPr>
      <w:keepNext/>
      <w:spacing w:after="80"/>
      <w:ind w:right="202" w:firstLine="0"/>
    </w:pPr>
    <w:rPr>
      <w:rFonts w:ascii="Arial" w:eastAsia="Times New Roman" w:hAnsi="Arial" w:cs="Times New Roman"/>
      <w:bCs/>
      <w:sz w:val="20"/>
      <w:szCs w:val="20"/>
      <w:lang w:bidi="ar-SA"/>
    </w:rPr>
  </w:style>
  <w:style w:type="paragraph" w:customStyle="1" w:styleId="ListBullet1">
    <w:name w:val="ListBullet1"/>
    <w:rsid w:val="0031109D"/>
    <w:pPr>
      <w:numPr>
        <w:numId w:val="32"/>
      </w:numPr>
      <w:spacing w:before="80"/>
      <w:ind w:right="202"/>
    </w:pPr>
    <w:rPr>
      <w:rFonts w:ascii="Arial" w:eastAsia="Times New Roman" w:hAnsi="Arial" w:cs="Times New Roman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0177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1481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3607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506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381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934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4299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7917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0448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874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1672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78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65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52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12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17094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1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3414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070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5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06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9299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6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6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228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036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7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08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6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2620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590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7042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34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1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5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esktop\DR%20Plan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A71595-46F6-446D-AE36-65ACDFDE3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 Plan Template.dotx</Template>
  <TotalTime>0</TotalTime>
  <Pages>1</Pages>
  <Words>1075</Words>
  <Characters>6779</Characters>
  <Application>Microsoft Office Word</Application>
  <DocSecurity>0</DocSecurity>
  <Lines>56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7839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2017-06-07T20:47:00Z</dcterms:created>
  <dcterms:modified xsi:type="dcterms:W3CDTF">2017-06-08T11:08:00Z</dcterms:modified>
</cp:coreProperties>
</file>